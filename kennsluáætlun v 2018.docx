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tbl>
      <w:tblPr>
        <w:tblW w:w="9072" w:type="dxa"/>
        <w:tblInd w:w="7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24"/>
        <w:gridCol w:w="3212"/>
        <w:gridCol w:w="1418"/>
        <w:gridCol w:w="3118"/>
      </w:tblGrid>
      <w:tr w:rsidR="004D3F09" w:rsidRPr="00CC387A" w:rsidTr="005551F3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Default="004D3F09" w:rsidP="005551F3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Kennarar:</w:t>
            </w:r>
          </w:p>
        </w:tc>
        <w:tc>
          <w:tcPr>
            <w:tcW w:w="774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C24F4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Eiríkur Benediktsson</w:t>
            </w:r>
            <w:r w:rsidR="00E967F1">
              <w:rPr>
                <w:rFonts w:ascii="Arial" w:hAnsi="Arial"/>
                <w:i w:val="0"/>
                <w:lang w:val="is-IS"/>
              </w:rPr>
              <w:t xml:space="preserve"> (EBE)</w:t>
            </w:r>
          </w:p>
        </w:tc>
      </w:tr>
      <w:tr w:rsidR="004D3F09" w:rsidRPr="00CC387A" w:rsidTr="005551F3">
        <w:trPr>
          <w:cantSplit/>
        </w:trPr>
        <w:tc>
          <w:tcPr>
            <w:tcW w:w="13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3F09" w:rsidRPr="00BC624A" w:rsidRDefault="004D3F09" w:rsidP="005551F3">
            <w:pPr>
              <w:pStyle w:val="tbrowhead"/>
              <w:tabs>
                <w:tab w:val="left" w:pos="2600"/>
              </w:tabs>
              <w:ind w:left="2600" w:hanging="2520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Skóli</w:t>
            </w:r>
            <w:r w:rsidRPr="00BC624A">
              <w:rPr>
                <w:rFonts w:ascii="Arial" w:hAnsi="Arial"/>
                <w:b/>
                <w:i w:val="0"/>
                <w:lang w:val="is-IS"/>
              </w:rPr>
              <w:t>:</w:t>
            </w:r>
          </w:p>
        </w:tc>
        <w:tc>
          <w:tcPr>
            <w:tcW w:w="32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C24F4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Upplýsingatækniskólinn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BC624A" w:rsidRDefault="004D3F09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Skólastjóri: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D3F09" w:rsidRPr="00632C32" w:rsidRDefault="00EC24F4" w:rsidP="005551F3">
            <w:pPr>
              <w:pStyle w:val="tbrowhead"/>
              <w:tabs>
                <w:tab w:val="left" w:pos="1260"/>
              </w:tabs>
              <w:rPr>
                <w:rFonts w:ascii="Arial" w:hAnsi="Arial"/>
                <w:i w:val="0"/>
                <w:lang w:val="is-IS"/>
              </w:rPr>
            </w:pPr>
            <w:r>
              <w:rPr>
                <w:rFonts w:ascii="Arial" w:hAnsi="Arial"/>
                <w:i w:val="0"/>
                <w:lang w:val="is-IS"/>
              </w:rPr>
              <w:t>Guðrún Randalín Lárusdóttir</w:t>
            </w:r>
            <w:r w:rsidR="00E967F1">
              <w:rPr>
                <w:rFonts w:ascii="Arial" w:hAnsi="Arial"/>
                <w:i w:val="0"/>
                <w:lang w:val="is-IS"/>
              </w:rPr>
              <w:t>(GRL)</w:t>
            </w:r>
            <w:bookmarkStart w:id="0" w:name="_GoBack"/>
            <w:bookmarkEnd w:id="0"/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Áfangalýsing:</w:t>
      </w:r>
    </w:p>
    <w:tbl>
      <w:tblPr>
        <w:tblW w:w="910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87"/>
        <w:gridCol w:w="6814"/>
      </w:tblGrid>
      <w:tr w:rsidR="004D3F09" w:rsidRPr="0092300B" w:rsidTr="005551F3">
        <w:sdt>
          <w:sdtPr>
            <w:rPr>
              <w:rFonts w:ascii="Arial" w:hAnsi="Arial"/>
              <w:b/>
              <w:sz w:val="20"/>
            </w:rPr>
            <w:alias w:val="Hér á að koma áfanganúmer"/>
            <w:tag w:val="Hér á að koma áfanganúmer"/>
            <w:id w:val="716401739"/>
            <w:placeholder>
              <w:docPart w:val="6AE56829FB2546CD8489AC362EF5C990"/>
            </w:placeholder>
            <w:text/>
          </w:sdtPr>
          <w:sdtContent>
            <w:tc>
              <w:tcPr>
                <w:tcW w:w="2287" w:type="dxa"/>
                <w:tcBorders>
                  <w:right w:val="single" w:sz="4" w:space="0" w:color="auto"/>
                </w:tcBorders>
              </w:tcPr>
              <w:p w:rsidR="004D3F09" w:rsidRPr="007E7124" w:rsidRDefault="004D3F09" w:rsidP="005551F3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sz w:val="20"/>
                    <w:lang w:val="is-IS"/>
                  </w:rPr>
                </w:pPr>
                <w:proofErr w:type="spellStart"/>
                <w:r>
                  <w:rPr>
                    <w:rFonts w:ascii="Arial" w:hAnsi="Arial"/>
                    <w:b/>
                    <w:sz w:val="20"/>
                  </w:rPr>
                  <w:t>Áfanganúmer</w:t>
                </w:r>
                <w:proofErr w:type="spellEnd"/>
              </w:p>
            </w:tc>
          </w:sdtContent>
        </w:sdt>
        <w:sdt>
          <w:sdtPr>
            <w:rPr>
              <w:rFonts w:ascii="Arial" w:hAnsi="Arial"/>
              <w:b/>
              <w:sz w:val="20"/>
              <w:lang w:val="is-IS"/>
            </w:rPr>
            <w:alias w:val="Hér á að koma áfangaheiti"/>
            <w:tag w:val="Hér á að koma áfangaheiti"/>
            <w:id w:val="104697854"/>
            <w:placeholder>
              <w:docPart w:val="1E33C5752A1D48BAB136BFC6952B3928"/>
            </w:placeholder>
            <w:text/>
          </w:sdtPr>
          <w:sdtContent>
            <w:tc>
              <w:tcPr>
                <w:tcW w:w="6814" w:type="dxa"/>
                <w:tcBorders>
                  <w:left w:val="single" w:sz="4" w:space="0" w:color="auto"/>
                </w:tcBorders>
              </w:tcPr>
              <w:p w:rsidR="004D3F09" w:rsidRPr="007E7124" w:rsidRDefault="004D3F09" w:rsidP="005551F3">
                <w:pPr>
                  <w:pStyle w:val="text"/>
                  <w:spacing w:before="0" w:line="240" w:lineRule="auto"/>
                  <w:ind w:firstLine="0"/>
                  <w:rPr>
                    <w:rFonts w:ascii="Arial" w:hAnsi="Arial"/>
                    <w:sz w:val="20"/>
                    <w:lang w:val="is-IS"/>
                  </w:rPr>
                </w:pPr>
                <w:r>
                  <w:rPr>
                    <w:rFonts w:ascii="Arial" w:hAnsi="Arial"/>
                    <w:b/>
                    <w:sz w:val="20"/>
                    <w:lang w:val="is-IS"/>
                  </w:rPr>
                  <w:t>Áfangaheiti</w:t>
                </w:r>
              </w:p>
            </w:tc>
          </w:sdtContent>
        </w:sdt>
      </w:tr>
      <w:tr w:rsidR="004D3F09" w:rsidRPr="0092300B" w:rsidTr="005551F3">
        <w:trPr>
          <w:trHeight w:val="15"/>
        </w:trPr>
        <w:tc>
          <w:tcPr>
            <w:tcW w:w="9101" w:type="dxa"/>
            <w:gridSpan w:val="2"/>
          </w:tcPr>
          <w:p w:rsidR="004D3F09" w:rsidRPr="0092300B" w:rsidRDefault="00EC24F4" w:rsidP="005551F3">
            <w:pPr>
              <w:pStyle w:val="text"/>
              <w:spacing w:before="0" w:line="240" w:lineRule="auto"/>
              <w:ind w:firstLine="0"/>
              <w:rPr>
                <w:rFonts w:ascii="Arial" w:hAnsi="Arial"/>
                <w:b/>
                <w:sz w:val="20"/>
                <w:lang w:val="is-IS"/>
              </w:rPr>
            </w:pPr>
            <w:r>
              <w:rPr>
                <w:rFonts w:ascii="Arial" w:hAnsi="Arial"/>
                <w:sz w:val="20"/>
              </w:rPr>
              <w:t xml:space="preserve">Í </w:t>
            </w:r>
            <w:proofErr w:type="spellStart"/>
            <w:r>
              <w:rPr>
                <w:rFonts w:ascii="Arial" w:hAnsi="Arial"/>
                <w:sz w:val="20"/>
              </w:rPr>
              <w:t>áfanganum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vélmennum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hvað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hvaða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tækni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er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notuð</w:t>
            </w:r>
            <w:proofErr w:type="spellEnd"/>
            <w:r>
              <w:rPr>
                <w:rFonts w:ascii="Arial" w:hAnsi="Arial"/>
                <w:sz w:val="20"/>
              </w:rPr>
              <w:t xml:space="preserve"> .</w:t>
            </w:r>
            <w:proofErr w:type="gram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Nemendur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kynnast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lausnaraðferðum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verkefnastjórnun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samvinnu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nýta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sér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þá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þekkingu</w:t>
            </w:r>
            <w:proofErr w:type="spell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stærðfræði</w:t>
            </w:r>
            <w:proofErr w:type="spellEnd"/>
            <w:r>
              <w:rPr>
                <w:rFonts w:ascii="Arial" w:hAnsi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/>
                <w:sz w:val="20"/>
              </w:rPr>
              <w:t>eðlisfræði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hafa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þegar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vald</w:t>
            </w:r>
            <w:proofErr w:type="spellEnd"/>
            <w:r>
              <w:rPr>
                <w:rFonts w:ascii="Arial" w:hAnsi="Arial"/>
                <w:sz w:val="20"/>
              </w:rPr>
              <w:t xml:space="preserve"> á.  </w:t>
            </w:r>
            <w:proofErr w:type="spellStart"/>
            <w:r>
              <w:rPr>
                <w:rFonts w:ascii="Arial" w:hAnsi="Arial"/>
                <w:sz w:val="20"/>
              </w:rPr>
              <w:t>Eftirfarandi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námsþættir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verða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kenndir</w:t>
            </w:r>
            <w:proofErr w:type="spellEnd"/>
            <w:r>
              <w:rPr>
                <w:rFonts w:ascii="Arial" w:hAnsi="Arial"/>
                <w:sz w:val="20"/>
              </w:rPr>
              <w:t xml:space="preserve">: </w:t>
            </w:r>
            <w:proofErr w:type="spellStart"/>
            <w:r>
              <w:rPr>
                <w:rFonts w:ascii="Arial" w:hAnsi="Arial"/>
                <w:sz w:val="20"/>
              </w:rPr>
              <w:t>Niðurbrot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vandamála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úr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sz w:val="20"/>
              </w:rPr>
              <w:t>flókinni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 í </w:t>
            </w:r>
            <w:proofErr w:type="spellStart"/>
            <w:r>
              <w:rPr>
                <w:rFonts w:ascii="Arial" w:hAnsi="Arial"/>
                <w:sz w:val="20"/>
              </w:rPr>
              <w:t>einafalda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hegðun</w:t>
            </w:r>
            <w:proofErr w:type="spellEnd"/>
            <w:r>
              <w:rPr>
                <w:rFonts w:ascii="Arial" w:hAnsi="Arial"/>
                <w:sz w:val="20"/>
              </w:rPr>
              <w:t xml:space="preserve"> (Behavior ) </w:t>
            </w:r>
            <w:proofErr w:type="spellStart"/>
            <w:r>
              <w:rPr>
                <w:rFonts w:ascii="Arial" w:hAnsi="Arial"/>
                <w:sz w:val="20"/>
              </w:rPr>
              <w:t>gerð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flæðirita</w:t>
            </w:r>
            <w:proofErr w:type="spellEnd"/>
            <w:r>
              <w:rPr>
                <w:rFonts w:ascii="Arial" w:hAnsi="Arial"/>
                <w:sz w:val="20"/>
              </w:rPr>
              <w:t xml:space="preserve"> 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sauðakóða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að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lokum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forritun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sem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vélmenni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skilur</w:t>
            </w:r>
            <w:proofErr w:type="spellEnd"/>
            <w:r>
              <w:rPr>
                <w:rFonts w:ascii="Arial" w:hAnsi="Arial"/>
                <w:sz w:val="20"/>
              </w:rPr>
              <w:t xml:space="preserve">.  </w:t>
            </w:r>
            <w:proofErr w:type="spellStart"/>
            <w:r>
              <w:rPr>
                <w:rFonts w:ascii="Arial" w:hAnsi="Arial"/>
                <w:sz w:val="20"/>
              </w:rPr>
              <w:t>Hreyfing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fram</w:t>
            </w:r>
            <w:proofErr w:type="gramStart"/>
            <w:r>
              <w:rPr>
                <w:rFonts w:ascii="Arial" w:hAnsi="Arial"/>
                <w:sz w:val="20"/>
              </w:rPr>
              <w:t>,aftur,snúningur</w:t>
            </w:r>
            <w:proofErr w:type="spellEnd"/>
            <w:proofErr w:type="gram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tími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staða</w:t>
            </w:r>
            <w:proofErr w:type="spellEnd"/>
            <w:r>
              <w:rPr>
                <w:rFonts w:ascii="Arial" w:hAnsi="Arial"/>
                <w:sz w:val="20"/>
              </w:rPr>
              <w:t xml:space="preserve">.    </w:t>
            </w:r>
            <w:proofErr w:type="spellStart"/>
            <w:r>
              <w:rPr>
                <w:rFonts w:ascii="Arial" w:hAnsi="Arial"/>
                <w:sz w:val="20"/>
              </w:rPr>
              <w:t>Fjarstýringar</w:t>
            </w:r>
            <w:proofErr w:type="spellEnd"/>
            <w:r>
              <w:rPr>
                <w:rFonts w:ascii="Arial" w:hAnsi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sz w:val="20"/>
              </w:rPr>
              <w:t>bylgjufræði</w:t>
            </w:r>
            <w:proofErr w:type="spellEnd"/>
            <w:r>
              <w:rPr>
                <w:rFonts w:ascii="Arial" w:hAnsi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/>
                <w:sz w:val="20"/>
              </w:rPr>
              <w:t>og</w:t>
            </w:r>
            <w:proofErr w:type="spellEnd"/>
            <w:r>
              <w:rPr>
                <w:rFonts w:ascii="Arial" w:hAnsi="Arial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</w:rPr>
              <w:t>nemar</w:t>
            </w:r>
            <w:proofErr w:type="spellEnd"/>
            <w:r>
              <w:rPr>
                <w:rFonts w:ascii="Arial" w:hAnsi="Arial"/>
                <w:sz w:val="20"/>
              </w:rPr>
              <w:t>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t>Námsmat:</w:t>
      </w: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5953"/>
        <w:gridCol w:w="1276"/>
      </w:tblGrid>
      <w:tr w:rsidR="004D3F09" w:rsidTr="00EC24F4">
        <w:tc>
          <w:tcPr>
            <w:tcW w:w="18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Matshlutar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Lýsing matshluta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spacing w:before="120" w:after="120"/>
              <w:rPr>
                <w:b/>
              </w:rPr>
            </w:pPr>
            <w:r>
              <w:rPr>
                <w:b/>
              </w:rPr>
              <w:t>Vægi</w:t>
            </w:r>
          </w:p>
        </w:tc>
      </w:tr>
      <w:tr w:rsidR="00EC24F4" w:rsidTr="00EC24F4">
        <w:tc>
          <w:tcPr>
            <w:tcW w:w="1862" w:type="dxa"/>
          </w:tcPr>
          <w:p w:rsidR="00EC24F4" w:rsidRPr="0049293D" w:rsidRDefault="00EC24F4" w:rsidP="00EC24F4">
            <w:pPr>
              <w:spacing w:before="40" w:after="40"/>
            </w:pPr>
            <w:r>
              <w:t>Verkefni 1</w:t>
            </w:r>
          </w:p>
        </w:tc>
        <w:tc>
          <w:tcPr>
            <w:tcW w:w="5953" w:type="dxa"/>
          </w:tcPr>
          <w:p w:rsidR="00EC24F4" w:rsidRDefault="00EC24F4" w:rsidP="00EC24F4">
            <w:pPr>
              <w:spacing w:before="40" w:after="40"/>
            </w:pPr>
            <w:r>
              <w:t>Samsetning á vélmenni</w:t>
            </w:r>
          </w:p>
        </w:tc>
        <w:tc>
          <w:tcPr>
            <w:tcW w:w="1276" w:type="dxa"/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C24F4" w:rsidTr="00EC24F4">
        <w:tc>
          <w:tcPr>
            <w:tcW w:w="1862" w:type="dxa"/>
          </w:tcPr>
          <w:p w:rsidR="00EC24F4" w:rsidRPr="0049293D" w:rsidRDefault="00EC24F4" w:rsidP="00EC24F4">
            <w:pPr>
              <w:spacing w:before="40" w:after="40"/>
            </w:pPr>
            <w:r>
              <w:t>Verkefni 2</w:t>
            </w:r>
          </w:p>
        </w:tc>
        <w:tc>
          <w:tcPr>
            <w:tcW w:w="5953" w:type="dxa"/>
          </w:tcPr>
          <w:p w:rsidR="00EC24F4" w:rsidRDefault="00EC24F4" w:rsidP="00EC24F4">
            <w:pPr>
              <w:spacing w:before="40" w:after="40"/>
            </w:pPr>
            <w:r>
              <w:t>Færslur og snúningar</w:t>
            </w:r>
          </w:p>
        </w:tc>
        <w:tc>
          <w:tcPr>
            <w:tcW w:w="1276" w:type="dxa"/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C24F4" w:rsidTr="00EC24F4">
        <w:tc>
          <w:tcPr>
            <w:tcW w:w="1862" w:type="dxa"/>
          </w:tcPr>
          <w:p w:rsidR="00EC24F4" w:rsidRPr="0049293D" w:rsidRDefault="00EC24F4" w:rsidP="00EC24F4">
            <w:pPr>
              <w:spacing w:before="40" w:after="40"/>
            </w:pPr>
            <w:r>
              <w:t>Verkefni 3</w:t>
            </w:r>
          </w:p>
        </w:tc>
        <w:tc>
          <w:tcPr>
            <w:tcW w:w="5953" w:type="dxa"/>
          </w:tcPr>
          <w:p w:rsidR="00EC24F4" w:rsidRDefault="00EC24F4" w:rsidP="00EC24F4">
            <w:pPr>
              <w:spacing w:before="40" w:after="40"/>
            </w:pPr>
            <w:r>
              <w:t xml:space="preserve">Forrita fjarstýringu, sækja bolta </w:t>
            </w:r>
          </w:p>
        </w:tc>
        <w:tc>
          <w:tcPr>
            <w:tcW w:w="1276" w:type="dxa"/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C24F4" w:rsidTr="00EC24F4">
        <w:tc>
          <w:tcPr>
            <w:tcW w:w="18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C24F4" w:rsidRPr="0049293D" w:rsidRDefault="00EC24F4" w:rsidP="00EC24F4">
            <w:pPr>
              <w:spacing w:before="40" w:after="40"/>
            </w:pPr>
            <w:r>
              <w:t>Verkefni 4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Default="00EC24F4" w:rsidP="00EC24F4">
            <w:pPr>
              <w:spacing w:before="40" w:after="40"/>
            </w:pPr>
            <w:r>
              <w:t>Keyra án þess að rekast á (Sónar) og light sensor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C24F4" w:rsidTr="00EC24F4">
        <w:tc>
          <w:tcPr>
            <w:tcW w:w="1862" w:type="dxa"/>
          </w:tcPr>
          <w:p w:rsidR="00EC24F4" w:rsidRPr="0049293D" w:rsidRDefault="00EC24F4" w:rsidP="00EC24F4">
            <w:pPr>
              <w:spacing w:before="40" w:after="40"/>
            </w:pPr>
            <w:r>
              <w:t>Verkefni 5</w:t>
            </w:r>
          </w:p>
        </w:tc>
        <w:tc>
          <w:tcPr>
            <w:tcW w:w="5953" w:type="dxa"/>
          </w:tcPr>
          <w:p w:rsidR="00EC24F4" w:rsidRDefault="00EC24F4" w:rsidP="00EC24F4">
            <w:pPr>
              <w:spacing w:before="40" w:after="40"/>
            </w:pPr>
            <w:r>
              <w:t xml:space="preserve">Fylgja línu </w:t>
            </w:r>
          </w:p>
        </w:tc>
        <w:tc>
          <w:tcPr>
            <w:tcW w:w="1276" w:type="dxa"/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C24F4" w:rsidTr="00EC24F4">
        <w:tc>
          <w:tcPr>
            <w:tcW w:w="18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C24F4" w:rsidRPr="0049293D" w:rsidRDefault="00EC24F4" w:rsidP="00EC24F4">
            <w:pPr>
              <w:spacing w:before="40" w:after="40"/>
            </w:pPr>
            <w:r>
              <w:t>Verkefni 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9293D" w:rsidRDefault="00EC24F4" w:rsidP="00EC24F4">
            <w:pPr>
              <w:spacing w:before="40" w:after="40"/>
            </w:pPr>
            <w:r>
              <w:t>Fylgja línu ,sækja bolta og skila í körfu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EC24F4" w:rsidTr="00EC24F4">
        <w:tc>
          <w:tcPr>
            <w:tcW w:w="18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C24F4" w:rsidRDefault="00EC24F4" w:rsidP="00EC24F4">
            <w:pPr>
              <w:spacing w:before="40" w:after="40"/>
            </w:pPr>
            <w:r>
              <w:t>Verkefni 7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Default="00EC24F4" w:rsidP="00EC24F4">
            <w:pPr>
              <w:spacing w:before="40" w:after="40"/>
            </w:pPr>
            <w:r>
              <w:t>Lokaverkefni á tölvubraut (lykilmatsþáttur)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20%</w:t>
            </w:r>
          </w:p>
        </w:tc>
      </w:tr>
      <w:tr w:rsidR="00EC24F4" w:rsidTr="00EC24F4">
        <w:tc>
          <w:tcPr>
            <w:tcW w:w="18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EC24F4" w:rsidRPr="0049293D" w:rsidRDefault="00EC24F4" w:rsidP="00EC24F4">
            <w:pPr>
              <w:spacing w:before="40" w:after="40"/>
            </w:pPr>
            <w:r>
              <w:t>Verkefni 8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Default="00EC24F4" w:rsidP="00EC24F4">
            <w:pPr>
              <w:spacing w:before="40" w:after="40"/>
            </w:pPr>
            <w:r>
              <w:t>Taka í sundur vélmenni og frágangur kistu (lykilmatsþáttur)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C24F4" w:rsidRDefault="00EC24F4" w:rsidP="00EC24F4">
            <w:pPr>
              <w:spacing w:before="40" w:after="40"/>
              <w:ind w:right="98"/>
              <w:jc w:val="right"/>
            </w:pPr>
            <w:r>
              <w:t>10%</w:t>
            </w:r>
          </w:p>
        </w:tc>
      </w:tr>
      <w:tr w:rsidR="00EC24F4" w:rsidTr="00EC24F4">
        <w:tc>
          <w:tcPr>
            <w:tcW w:w="1862" w:type="dxa"/>
          </w:tcPr>
          <w:p w:rsidR="00EC24F4" w:rsidRPr="002B1549" w:rsidRDefault="00EC24F4" w:rsidP="005551F3">
            <w:pPr>
              <w:spacing w:before="40" w:after="40"/>
            </w:pPr>
          </w:p>
        </w:tc>
        <w:tc>
          <w:tcPr>
            <w:tcW w:w="5953" w:type="dxa"/>
          </w:tcPr>
          <w:p w:rsidR="00EC24F4" w:rsidRPr="00A71AA0" w:rsidRDefault="00EC24F4" w:rsidP="005551F3">
            <w:pPr>
              <w:spacing w:before="40" w:after="40"/>
              <w:rPr>
                <w:b/>
              </w:rPr>
            </w:pPr>
            <w:r>
              <w:rPr>
                <w:b/>
              </w:rPr>
              <w:t>Samtals:</w:t>
            </w:r>
          </w:p>
        </w:tc>
        <w:tc>
          <w:tcPr>
            <w:tcW w:w="1276" w:type="dxa"/>
          </w:tcPr>
          <w:p w:rsidR="00EC24F4" w:rsidRPr="00A71AA0" w:rsidRDefault="00EC24F4" w:rsidP="005551F3">
            <w:pPr>
              <w:spacing w:before="40" w:after="40"/>
              <w:ind w:right="98"/>
              <w:jc w:val="right"/>
              <w:rPr>
                <w:b/>
              </w:rPr>
            </w:pPr>
            <w:r>
              <w:rPr>
                <w:b/>
              </w:rPr>
              <w:t>100%</w:t>
            </w:r>
          </w:p>
        </w:tc>
      </w:tr>
      <w:tr w:rsidR="00EC24F4" w:rsidTr="00EC24F4">
        <w:trPr>
          <w:trHeight w:val="2204"/>
        </w:trPr>
        <w:tc>
          <w:tcPr>
            <w:tcW w:w="9091" w:type="dxa"/>
            <w:gridSpan w:val="3"/>
          </w:tcPr>
          <w:p w:rsidR="00EC24F4" w:rsidRDefault="00EC24F4" w:rsidP="005551F3">
            <w:pPr>
              <w:spacing w:before="120" w:after="120"/>
              <w:ind w:left="79"/>
            </w:pPr>
            <w:r>
              <w:t>Annað</w:t>
            </w:r>
          </w:p>
          <w:sdt>
            <w:sdtPr>
              <w:rPr>
                <w:bCs/>
              </w:rPr>
              <w:alias w:val="Ekki breyta"/>
              <w:tag w:val="Ekki breyta"/>
              <w:id w:val="-211876770"/>
              <w:lock w:val="sdtContentLocked"/>
              <w:placeholder>
                <w:docPart w:val="E65BF6B00AD0481188F7A25B82D9EF91"/>
              </w:placeholder>
              <w:text/>
            </w:sdtPr>
            <w:sdtContent>
              <w:p w:rsidR="00EC24F4" w:rsidRDefault="00EC24F4" w:rsidP="00DE494A">
                <w:pPr>
                  <w:spacing w:before="120" w:after="120"/>
                  <w:ind w:left="79"/>
                </w:pPr>
                <w:r w:rsidRPr="00DE494A">
                  <w:rPr>
                    <w:bCs/>
                  </w:rPr>
                  <w:t>Alla matsþætti skal leggja fyrir í Innu.  Úrlausnum og sundurliðuðum einkunnum skal  skila í Innu á því formi sem best hentar.</w:t>
                </w:r>
              </w:p>
            </w:sdtContent>
          </w:sdt>
          <w:p w:rsidR="00EC24F4" w:rsidRDefault="00EC24F4" w:rsidP="00EC24F4">
            <w:pPr>
              <w:spacing w:before="120" w:after="120"/>
              <w:ind w:left="79"/>
            </w:pPr>
            <w:r>
              <w:t>Ef nemandi skilar ekki verkefni á réttum tíma þá dregst einn heill frá einkunn ef skilað er innan viku frá skilafresti. Tveir heilir dragast frá ef skilað er seinna.</w:t>
            </w:r>
          </w:p>
          <w:p w:rsidR="00EC24F4" w:rsidRPr="008E19FD" w:rsidRDefault="00EC24F4" w:rsidP="00EC24F4">
            <w:pPr>
              <w:spacing w:before="120" w:after="120"/>
              <w:ind w:left="79"/>
            </w:pPr>
            <w:r>
              <w:t>Nemendur þurfa að ljúka lykilmatsþáttum með lágmarkseinkunn 4 til að standast áfangann. Nái nemandi ekki lágmarkseinkunn verður boðið upp á eina endurtöku á matsþætti í samráði við kennara.</w:t>
            </w:r>
          </w:p>
        </w:tc>
      </w:tr>
    </w:tbl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</w:p>
    <w:p w:rsidR="004D3F09" w:rsidRDefault="004D3F09" w:rsidP="004D3F09">
      <w:pPr>
        <w:pStyle w:val="text"/>
        <w:spacing w:before="0" w:line="240" w:lineRule="auto"/>
        <w:ind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br w:type="page"/>
      </w:r>
    </w:p>
    <w:p w:rsidR="004D3F09" w:rsidRDefault="004D3F09" w:rsidP="004D3F09">
      <w:pPr>
        <w:pStyle w:val="text"/>
        <w:spacing w:before="0" w:line="240" w:lineRule="auto"/>
        <w:ind w:left="142" w:firstLine="0"/>
        <w:rPr>
          <w:rFonts w:ascii="Arial" w:hAnsi="Arial"/>
          <w:b/>
          <w:sz w:val="20"/>
          <w:lang w:val="is-IS"/>
        </w:rPr>
      </w:pPr>
      <w:r>
        <w:rPr>
          <w:rFonts w:ascii="Arial" w:hAnsi="Arial"/>
          <w:b/>
          <w:sz w:val="20"/>
          <w:lang w:val="is-IS"/>
        </w:rPr>
        <w:lastRenderedPageBreak/>
        <w:t>Áætlun:</w:t>
      </w:r>
    </w:p>
    <w:tbl>
      <w:tblPr>
        <w:tblW w:w="9071" w:type="dxa"/>
        <w:tblInd w:w="80" w:type="dxa"/>
        <w:tblBorders>
          <w:top w:val="single" w:sz="12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627"/>
        <w:gridCol w:w="1253"/>
        <w:gridCol w:w="3770"/>
        <w:gridCol w:w="2643"/>
        <w:gridCol w:w="778"/>
      </w:tblGrid>
      <w:tr w:rsidR="00C304FD" w:rsidRPr="00BC624A" w:rsidTr="00C304FD">
        <w:trPr>
          <w:cantSplit/>
          <w:trHeight w:val="146"/>
        </w:trPr>
        <w:tc>
          <w:tcPr>
            <w:tcW w:w="1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Pr="003C785C" w:rsidRDefault="00C304FD" w:rsidP="005551F3">
            <w:pPr>
              <w:pStyle w:val="tbcolhead"/>
              <w:tabs>
                <w:tab w:val="decimal" w:pos="260"/>
              </w:tabs>
              <w:ind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Tímabil</w:t>
            </w:r>
          </w:p>
        </w:tc>
        <w:tc>
          <w:tcPr>
            <w:tcW w:w="37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Pr="00BC624A" w:rsidRDefault="00C304FD" w:rsidP="005551F3">
            <w:pPr>
              <w:pStyle w:val="tbrowhead"/>
              <w:rPr>
                <w:rFonts w:ascii="Arial" w:hAnsi="Arial"/>
                <w:b/>
                <w:i w:val="0"/>
                <w:lang w:val="is-IS"/>
              </w:rPr>
            </w:pPr>
            <w:r>
              <w:rPr>
                <w:rFonts w:ascii="Arial" w:hAnsi="Arial"/>
                <w:b/>
                <w:i w:val="0"/>
                <w:lang w:val="is-IS"/>
              </w:rPr>
              <w:t>Námsefni (verklegt og bóklegt)</w:t>
            </w:r>
          </w:p>
        </w:tc>
        <w:tc>
          <w:tcPr>
            <w:tcW w:w="26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Pr="00BC624A" w:rsidRDefault="00C304FD" w:rsidP="005551F3">
            <w:pPr>
              <w:pStyle w:val="tbcolhead"/>
              <w:jc w:val="left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lang w:val="is-IS"/>
              </w:rPr>
              <w:t>Heimavinna/verkefni</w:t>
            </w:r>
          </w:p>
        </w:tc>
        <w:tc>
          <w:tcPr>
            <w:tcW w:w="77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C304FD" w:rsidRDefault="00C304FD" w:rsidP="005551F3">
            <w:pPr>
              <w:pStyle w:val="tbcolhead"/>
              <w:spacing w:before="0" w:after="0"/>
              <w:ind w:left="0" w:right="0"/>
              <w:rPr>
                <w:rFonts w:ascii="Arial" w:hAnsi="Arial"/>
                <w:lang w:val="is-IS"/>
              </w:rPr>
            </w:pPr>
            <w:r>
              <w:rPr>
                <w:rFonts w:ascii="Arial" w:hAnsi="Arial"/>
                <w:b w:val="0"/>
                <w:sz w:val="16"/>
                <w:szCs w:val="16"/>
                <w:lang w:val="is-IS"/>
              </w:rPr>
              <w:t>Vægi matshl.</w:t>
            </w:r>
            <w:r w:rsidRPr="00002603">
              <w:rPr>
                <w:rFonts w:ascii="Arial" w:hAnsi="Arial"/>
                <w:b w:val="0"/>
                <w:sz w:val="16"/>
                <w:szCs w:val="16"/>
                <w:lang w:val="is-IS"/>
              </w:rPr>
              <w:br/>
              <w:t>%</w:t>
            </w:r>
          </w:p>
        </w:tc>
      </w:tr>
      <w:tr w:rsidR="00C304FD" w:rsidRPr="00BC624A" w:rsidTr="00C304FD">
        <w:trPr>
          <w:cantSplit/>
          <w:trHeight w:val="146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304FD" w:rsidRPr="00921BE0" w:rsidRDefault="00C304FD" w:rsidP="005551F3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Vika</w:t>
            </w:r>
          </w:p>
        </w:tc>
        <w:tc>
          <w:tcPr>
            <w:tcW w:w="1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304FD" w:rsidRPr="00921BE0" w:rsidRDefault="00C304FD" w:rsidP="005551F3">
            <w:pPr>
              <w:pStyle w:val="tbcolhead"/>
              <w:tabs>
                <w:tab w:val="decimal" w:pos="260"/>
              </w:tabs>
              <w:spacing w:before="0" w:after="0"/>
              <w:ind w:left="79" w:right="0"/>
              <w:rPr>
                <w:rFonts w:ascii="Arial" w:hAnsi="Arial"/>
                <w:b w:val="0"/>
                <w:sz w:val="16"/>
                <w:lang w:val="is-IS"/>
              </w:rPr>
            </w:pPr>
            <w:r w:rsidRPr="00921BE0">
              <w:rPr>
                <w:rFonts w:ascii="Arial" w:hAnsi="Arial"/>
                <w:b w:val="0"/>
                <w:sz w:val="16"/>
                <w:lang w:val="is-IS"/>
              </w:rPr>
              <w:t>Dags.</w:t>
            </w:r>
          </w:p>
        </w:tc>
        <w:tc>
          <w:tcPr>
            <w:tcW w:w="37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rowhead"/>
              <w:jc w:val="center"/>
              <w:rPr>
                <w:rFonts w:ascii="Arial" w:hAnsi="Arial"/>
                <w:b/>
                <w:i w:val="0"/>
                <w:lang w:val="is-IS"/>
              </w:rPr>
            </w:pPr>
          </w:p>
        </w:tc>
        <w:tc>
          <w:tcPr>
            <w:tcW w:w="26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colhead"/>
              <w:rPr>
                <w:rFonts w:ascii="Arial" w:hAnsi="Arial"/>
                <w:lang w:val="is-IS"/>
              </w:rPr>
            </w:pPr>
          </w:p>
        </w:tc>
        <w:tc>
          <w:tcPr>
            <w:tcW w:w="77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304FD" w:rsidRDefault="00C304FD" w:rsidP="005551F3">
            <w:pPr>
              <w:pStyle w:val="tbcolhead"/>
              <w:rPr>
                <w:rFonts w:ascii="Arial" w:hAnsi="Arial"/>
                <w:lang w:val="is-IS"/>
              </w:rPr>
            </w:pPr>
          </w:p>
        </w:tc>
      </w:tr>
      <w:tr w:rsidR="00EC24F4" w:rsidRPr="00C112F0" w:rsidTr="00EC24F4">
        <w:trPr>
          <w:cantSplit/>
          <w:trHeight w:val="303"/>
        </w:trPr>
        <w:tc>
          <w:tcPr>
            <w:tcW w:w="62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0" w:type="dxa"/>
              <w:right w:w="0" w:type="dxa"/>
            </w:tcMar>
            <w:vAlign w:val="center"/>
          </w:tcPr>
          <w:p w:rsidR="00EC24F4" w:rsidRPr="00921BE0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07.01.-13.01.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1. Samsetning á vélmenni</w:t>
            </w:r>
          </w:p>
        </w:tc>
        <w:tc>
          <w:tcPr>
            <w:tcW w:w="2643" w:type="dxa"/>
            <w:tcBorders>
              <w:top w:val="single" w:sz="12" w:space="0" w:color="auto"/>
              <w:bottom w:val="single" w:sz="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Fundamentals</w:t>
            </w:r>
          </w:p>
        </w:tc>
        <w:tc>
          <w:tcPr>
            <w:tcW w:w="778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14.01.-20.01.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21.01.-27.01.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2. Færslur og snúningar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07700C" w:rsidP="0007700C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Movement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28.01.-03.02.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04.02.-10.02.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3. Forrita fjarstýringu.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Remote control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C24F4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11.02.-17.02.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18.08.-24.02.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4. Keyra án árekstra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Sensing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09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25.02.-03.03.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7B477B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04.03.-10.03.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5. Fylgja línu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Sensing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EC24F4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11.03.-17.03.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A01D74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18.03.-24.03.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64315D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6. Fylgja línu ,sækja bolta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4C584F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25.03.-31.03.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Páskafrí 26.03. – 03.04.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14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4F4" w:rsidRPr="007B477B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01.04.-07.04.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F1574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  <w:t>Kennsla hefst 04.04.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15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Pr="007B477B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08.04.-14.04.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C112F0" w:rsidRDefault="0064315D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/>
                <w:lang w:val="is-IS"/>
              </w:rPr>
              <w:t>Verkefni 6. Fylgja línu ,sækja bolta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03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16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15.04.-21.04.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C24F4" w:rsidRPr="00632C32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C24F4" w:rsidRPr="00C112F0" w:rsidRDefault="004C529F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Lesefni: Engineering</w:t>
            </w: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C24F4" w:rsidRPr="00C112F0" w:rsidRDefault="0007700C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20</w:t>
            </w: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22.04.-28.04.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C24F4" w:rsidRPr="00C112F0" w:rsidRDefault="00EC24F4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  <w:rPr>
                <w:rFonts w:ascii="Arial" w:hAnsi="Arial" w:cs="Arial"/>
                <w:lang w:val="is-IS"/>
              </w:rPr>
            </w:pPr>
            <w:r>
              <w:t>18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29.04.-05.05.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</w:tcPr>
          <w:p w:rsidR="00EC24F4" w:rsidRPr="00632C32" w:rsidRDefault="0064315D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EC24F4" w:rsidRPr="00C112F0" w:rsidTr="00C304FD">
        <w:trPr>
          <w:cantSplit/>
          <w:trHeight w:val="314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EC24F4" w:rsidRDefault="00EC24F4" w:rsidP="00EC24F4">
            <w:pPr>
              <w:pStyle w:val="tbtext"/>
              <w:spacing w:before="40" w:after="40"/>
              <w:jc w:val="center"/>
            </w:pPr>
            <w:r>
              <w:t>19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4F4" w:rsidRDefault="00EC24F4" w:rsidP="00EC24F4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06.05.-12.05.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shd w:val="clear" w:color="auto" w:fill="FFFFFF" w:themeFill="background1"/>
          </w:tcPr>
          <w:p w:rsidR="00EC24F4" w:rsidRPr="005A6DFB" w:rsidRDefault="0064315D" w:rsidP="00EC24F4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Kynning og námsmat á lokaverkefni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:rsidR="00EC24F4" w:rsidRPr="00C112F0" w:rsidRDefault="00EC24F4" w:rsidP="00EC24F4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  <w:tr w:rsidR="0064315D" w:rsidRPr="00C112F0" w:rsidTr="00182A83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15D" w:rsidRDefault="0064315D" w:rsidP="0064315D">
            <w:pPr>
              <w:pStyle w:val="tbtext"/>
              <w:spacing w:before="40" w:after="40"/>
              <w:jc w:val="center"/>
            </w:pPr>
            <w:r>
              <w:t>20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15D" w:rsidRDefault="0064315D" w:rsidP="0064315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13.05.-19.05.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64315D" w:rsidRPr="005A6DFB" w:rsidRDefault="0064315D" w:rsidP="0064315D">
            <w:pPr>
              <w:pStyle w:val="tbtext"/>
              <w:spacing w:before="40" w:after="40"/>
              <w:ind w:left="0"/>
              <w:rPr>
                <w:rFonts w:ascii="Arial" w:hAnsi="Arial" w:cs="Arial"/>
                <w:i/>
                <w:color w:val="808080" w:themeColor="background1" w:themeShade="80"/>
                <w:sz w:val="16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Verkefni 7. Frágangur kistu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auto"/>
          </w:tcPr>
          <w:p w:rsidR="0064315D" w:rsidRPr="00C112F0" w:rsidRDefault="0064315D" w:rsidP="0064315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64315D" w:rsidRPr="00C112F0" w:rsidRDefault="0007700C" w:rsidP="0064315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  <w:r>
              <w:rPr>
                <w:rFonts w:ascii="Arial" w:hAnsi="Arial" w:cs="Arial"/>
                <w:lang w:val="is-IS"/>
              </w:rPr>
              <w:t>10</w:t>
            </w:r>
          </w:p>
        </w:tc>
      </w:tr>
      <w:tr w:rsidR="0064315D" w:rsidRPr="00C112F0" w:rsidTr="00C304FD">
        <w:trPr>
          <w:cantSplit/>
          <w:trHeight w:val="396"/>
        </w:trPr>
        <w:tc>
          <w:tcPr>
            <w:tcW w:w="62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15D" w:rsidRDefault="0064315D" w:rsidP="0064315D">
            <w:pPr>
              <w:pStyle w:val="tbtext"/>
              <w:spacing w:before="40" w:after="40"/>
              <w:jc w:val="center"/>
            </w:pPr>
            <w:r>
              <w:t>21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4315D" w:rsidRDefault="0064315D" w:rsidP="0064315D">
            <w:pPr>
              <w:pStyle w:val="tbtext"/>
              <w:spacing w:before="40" w:after="40"/>
              <w:ind w:left="0"/>
              <w:jc w:val="center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sz w:val="16"/>
                <w:lang w:val="is-IS"/>
              </w:rPr>
              <w:t>20.05.-26.05.</w:t>
            </w:r>
          </w:p>
        </w:tc>
        <w:tc>
          <w:tcPr>
            <w:tcW w:w="377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4315D" w:rsidRPr="00CC787E" w:rsidRDefault="0064315D" w:rsidP="0064315D">
            <w:pPr>
              <w:pStyle w:val="tbtext"/>
              <w:spacing w:before="40" w:after="40"/>
              <w:ind w:left="0"/>
              <w:rPr>
                <w:rFonts w:ascii="Arial" w:hAnsi="Arial" w:cs="Arial"/>
                <w:sz w:val="16"/>
                <w:lang w:val="is-IS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>Námsmat/endurgjöf</w:t>
            </w:r>
            <w:r w:rsidRPr="00672CF0"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 xml:space="preserve"> og birting einkunna</w:t>
            </w:r>
            <w:r>
              <w:rPr>
                <w:rFonts w:ascii="Arial" w:hAnsi="Arial" w:cs="Arial"/>
                <w:i/>
                <w:color w:val="808080" w:themeColor="background1" w:themeShade="80"/>
                <w:sz w:val="14"/>
                <w:lang w:val="is-IS"/>
              </w:rPr>
              <w:t xml:space="preserve"> þriðjudaginn 22.05.</w:t>
            </w:r>
          </w:p>
        </w:tc>
        <w:tc>
          <w:tcPr>
            <w:tcW w:w="2643" w:type="dxa"/>
            <w:tcBorders>
              <w:top w:val="single" w:sz="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4315D" w:rsidRPr="00C112F0" w:rsidRDefault="0064315D" w:rsidP="0064315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  <w:tc>
          <w:tcPr>
            <w:tcW w:w="778" w:type="dxa"/>
            <w:tcBorders>
              <w:top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64315D" w:rsidRPr="00C112F0" w:rsidRDefault="0064315D" w:rsidP="0064315D">
            <w:pPr>
              <w:pStyle w:val="tbtext"/>
              <w:spacing w:before="40" w:after="40"/>
              <w:rPr>
                <w:rFonts w:ascii="Arial" w:hAnsi="Arial" w:cs="Arial"/>
                <w:lang w:val="is-IS"/>
              </w:rPr>
            </w:pPr>
          </w:p>
        </w:tc>
      </w:tr>
    </w:tbl>
    <w:p w:rsidR="004D3F09" w:rsidRDefault="004D3F09" w:rsidP="004D3F09">
      <w:pPr>
        <w:ind w:left="142"/>
        <w:rPr>
          <w:i/>
        </w:rPr>
      </w:pPr>
      <w:r w:rsidRPr="00970BD3">
        <w:rPr>
          <w:i/>
        </w:rPr>
        <w:t xml:space="preserve">Athugið: </w:t>
      </w:r>
      <w:r>
        <w:rPr>
          <w:i/>
        </w:rPr>
        <w:t xml:space="preserve">Með </w:t>
      </w:r>
      <w:r w:rsidRPr="00970BD3">
        <w:rPr>
          <w:i/>
        </w:rPr>
        <w:t>vikunúmer</w:t>
      </w:r>
      <w:r>
        <w:rPr>
          <w:i/>
        </w:rPr>
        <w:t>i er átt</w:t>
      </w:r>
      <w:r w:rsidRPr="00970BD3">
        <w:rPr>
          <w:i/>
        </w:rPr>
        <w:t xml:space="preserve"> við</w:t>
      </w:r>
      <w:r>
        <w:rPr>
          <w:i/>
        </w:rPr>
        <w:t xml:space="preserve"> vikur </w:t>
      </w:r>
      <w:r w:rsidRPr="00372AB9">
        <w:rPr>
          <w:i/>
        </w:rPr>
        <w:t>ársins (eins og á dagatalinu)</w:t>
      </w:r>
      <w:r>
        <w:rPr>
          <w:i/>
        </w:rPr>
        <w:t xml:space="preserve"> </w:t>
      </w:r>
    </w:p>
    <w:p w:rsidR="004D3F09" w:rsidRPr="00C112F0" w:rsidRDefault="004D3F09" w:rsidP="00E80856"/>
    <w:p w:rsidR="004D3F09" w:rsidRDefault="004D3F09" w:rsidP="004D3F09">
      <w:pPr>
        <w:ind w:left="142"/>
      </w:pPr>
    </w:p>
    <w:tbl>
      <w:tblPr>
        <w:tblW w:w="909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964"/>
      </w:tblGrid>
      <w:tr w:rsidR="004D3F09" w:rsidTr="005551F3">
        <w:tc>
          <w:tcPr>
            <w:tcW w:w="21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pStyle w:val="Heading2"/>
              <w:spacing w:before="120" w:after="120"/>
              <w:ind w:left="79"/>
              <w:rPr>
                <w:i/>
              </w:rPr>
            </w:pPr>
          </w:p>
        </w:tc>
        <w:tc>
          <w:tcPr>
            <w:tcW w:w="6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4D3F09" w:rsidRDefault="004D3F09" w:rsidP="005551F3">
            <w:pPr>
              <w:tabs>
                <w:tab w:val="left" w:pos="1226"/>
              </w:tabs>
              <w:spacing w:before="120" w:after="120"/>
              <w:ind w:left="79"/>
              <w:rPr>
                <w:b/>
              </w:rPr>
            </w:pPr>
            <w:r>
              <w:rPr>
                <w:b/>
              </w:rPr>
              <w:tab/>
            </w:r>
          </w:p>
        </w:tc>
      </w:tr>
      <w:tr w:rsidR="004D3F09" w:rsidRPr="00716EE7" w:rsidTr="00FD1329">
        <w:trPr>
          <w:trHeight w:val="557"/>
        </w:trPr>
        <w:tc>
          <w:tcPr>
            <w:tcW w:w="2127" w:type="dxa"/>
            <w:tcBorders>
              <w:top w:val="single" w:sz="12" w:space="0" w:color="auto"/>
            </w:tcBorders>
          </w:tcPr>
          <w:p w:rsidR="004D3F09" w:rsidRPr="00716EE7" w:rsidRDefault="004D3F09" w:rsidP="005551F3">
            <w:pPr>
              <w:spacing w:before="40" w:after="40"/>
              <w:ind w:left="79"/>
            </w:pPr>
            <w:r>
              <w:t>Námsgögn</w:t>
            </w:r>
          </w:p>
        </w:tc>
        <w:tc>
          <w:tcPr>
            <w:tcW w:w="6964" w:type="dxa"/>
            <w:tcBorders>
              <w:top w:val="single" w:sz="12" w:space="0" w:color="auto"/>
            </w:tcBorders>
          </w:tcPr>
          <w:sdt>
            <w:sdtPr>
              <w:alias w:val="Þú getur ekki eytt þessu.  Bara bætt við ef við á"/>
              <w:tag w:val="Þú getur ekki eytt þessu.  Bara bætt við ef við á"/>
              <w:id w:val="1833719477"/>
              <w:lock w:val="contentLocked"/>
              <w:placeholder>
                <w:docPart w:val="F2770AAF9E6242E88F4B4BBE51581A13"/>
              </w:placeholder>
            </w:sdtPr>
            <w:sdtContent>
              <w:p w:rsidR="00B86689" w:rsidRDefault="00FD1329" w:rsidP="008E19FD">
                <w:pPr>
                  <w:spacing w:before="40" w:after="40"/>
                  <w:ind w:left="79"/>
                </w:pPr>
                <w:r>
                  <w:t>Upplýsingar um námsgögn er að finna í Innu.</w:t>
                </w:r>
              </w:p>
              <w:p w:rsidR="00FD1329" w:rsidRDefault="00B86689" w:rsidP="00FD1329">
                <w:pPr>
                  <w:spacing w:before="40" w:after="40"/>
                  <w:ind w:left="79"/>
                </w:pPr>
                <w:r w:rsidRPr="00B86689">
                  <w:t>Æskilegt er að nemendur séu með fartölvu</w:t>
                </w:r>
                <w:r w:rsidR="00FD1329">
                  <w:t>.</w:t>
                </w:r>
              </w:p>
            </w:sdtContent>
          </w:sdt>
          <w:p w:rsidR="004D3F09" w:rsidRDefault="0007700C" w:rsidP="00C6194F">
            <w:pPr>
              <w:tabs>
                <w:tab w:val="left" w:pos="5996"/>
              </w:tabs>
            </w:pPr>
            <w:hyperlink r:id="rId8" w:history="1">
              <w:r w:rsidRPr="00833A69">
                <w:rPr>
                  <w:rStyle w:val="Hyperlink"/>
                </w:rPr>
                <w:t>https://github.com/eirben/rob2a</w:t>
              </w:r>
            </w:hyperlink>
            <w:r w:rsidR="004C529F">
              <w:t xml:space="preserve"> efni sem á að Forka</w:t>
            </w:r>
          </w:p>
          <w:p w:rsidR="0007700C" w:rsidRPr="00FD1329" w:rsidRDefault="0007700C" w:rsidP="00C6194F">
            <w:pPr>
              <w:tabs>
                <w:tab w:val="left" w:pos="5996"/>
              </w:tabs>
            </w:pPr>
            <w:r w:rsidRPr="0007700C">
              <w:t>http://www.education.rec.ri.cmu.edu/previews/robot_c_products/teaching_rc_cortex_v2/</w:t>
            </w:r>
          </w:p>
        </w:tc>
      </w:tr>
      <w:tr w:rsidR="004D3F09" w:rsidTr="005551F3">
        <w:tc>
          <w:tcPr>
            <w:tcW w:w="2127" w:type="dxa"/>
          </w:tcPr>
          <w:p w:rsidR="004D3F09" w:rsidRDefault="004D3F09" w:rsidP="005551F3">
            <w:pPr>
              <w:spacing w:before="40" w:after="40"/>
              <w:ind w:left="79"/>
            </w:pPr>
            <w:r>
              <w:t xml:space="preserve">Annað, </w:t>
            </w:r>
          </w:p>
          <w:p w:rsidR="004D3F09" w:rsidRDefault="004D3F09" w:rsidP="005551F3">
            <w:pPr>
              <w:spacing w:before="40" w:after="40"/>
              <w:ind w:left="79"/>
            </w:pPr>
            <w:r>
              <w:t>t.d. öryggisbúnaður</w:t>
            </w:r>
          </w:p>
        </w:tc>
        <w:tc>
          <w:tcPr>
            <w:tcW w:w="6964" w:type="dxa"/>
          </w:tcPr>
          <w:p w:rsidR="004D3F09" w:rsidRDefault="004C529F" w:rsidP="0007700C">
            <w:pPr>
              <w:spacing w:before="40" w:after="40"/>
            </w:pPr>
            <w:r>
              <w:t>Hönnun , myndbönd, myndir og kóði geymt í repository og krækju skilað í innu</w:t>
            </w:r>
          </w:p>
        </w:tc>
      </w:tr>
    </w:tbl>
    <w:p w:rsidR="004D3F09" w:rsidRDefault="004D3F09" w:rsidP="004D3F09">
      <w:pPr>
        <w:ind w:left="142"/>
      </w:pPr>
    </w:p>
    <w:p w:rsidR="002D5179" w:rsidRPr="002D5179" w:rsidRDefault="002D5179" w:rsidP="002D5179">
      <w:pPr>
        <w:rPr>
          <w:lang w:val="en-US" w:eastAsia="is-IS"/>
        </w:rPr>
      </w:pPr>
    </w:p>
    <w:sectPr w:rsidR="002D5179" w:rsidRPr="002D51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00C" w:rsidRDefault="0007700C" w:rsidP="004E50DA">
      <w:r>
        <w:separator/>
      </w:r>
    </w:p>
  </w:endnote>
  <w:endnote w:type="continuationSeparator" w:id="0">
    <w:p w:rsidR="0007700C" w:rsidRDefault="0007700C" w:rsidP="004E5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00C" w:rsidRPr="004E50DA" w:rsidRDefault="0007700C" w:rsidP="004E50DA">
    <w:pPr>
      <w:pStyle w:val="Footer"/>
      <w:pBdr>
        <w:top w:val="double" w:sz="6" w:space="1" w:color="auto"/>
      </w:pBdr>
      <w:spacing w:before="100" w:beforeAutospacing="1" w:after="100" w:afterAutospacing="1"/>
      <w:rPr>
        <w:b/>
        <w:sz w:val="16"/>
        <w:szCs w:val="16"/>
      </w:rPr>
    </w:pPr>
    <w:r w:rsidRPr="004E50DA">
      <w:rPr>
        <w:b/>
        <w:sz w:val="16"/>
        <w:szCs w:val="16"/>
      </w:rPr>
      <w:t>Rekstrarhandbók 05: Verklagsreglur</w:t>
    </w:r>
    <w:r w:rsidRPr="004E50DA">
      <w:rPr>
        <w:b/>
        <w:sz w:val="16"/>
        <w:szCs w:val="16"/>
      </w:rPr>
      <w:tab/>
    </w:r>
    <w:r w:rsidRPr="004E50DA">
      <w:rPr>
        <w:b/>
        <w:sz w:val="16"/>
        <w:szCs w:val="16"/>
      </w:rPr>
      <w:tab/>
      <w:t xml:space="preserve">Prent. dags.: </w:t>
    </w:r>
    <w:r w:rsidRPr="004E50DA">
      <w:rPr>
        <w:b/>
        <w:sz w:val="16"/>
        <w:szCs w:val="16"/>
      </w:rPr>
      <w:fldChar w:fldCharType="begin"/>
    </w:r>
    <w:r w:rsidRPr="004E50DA">
      <w:rPr>
        <w:b/>
        <w:sz w:val="16"/>
        <w:szCs w:val="16"/>
      </w:rPr>
      <w:instrText xml:space="preserve"> DATE \@ "d.M.yyyy" </w:instrText>
    </w:r>
    <w:r w:rsidRPr="004E50DA">
      <w:rPr>
        <w:b/>
        <w:sz w:val="16"/>
        <w:szCs w:val="16"/>
      </w:rPr>
      <w:fldChar w:fldCharType="separate"/>
    </w:r>
    <w:r>
      <w:rPr>
        <w:b/>
        <w:noProof/>
        <w:sz w:val="16"/>
        <w:szCs w:val="16"/>
      </w:rPr>
      <w:t>5.1.2018</w:t>
    </w:r>
    <w:r w:rsidRPr="004E50DA">
      <w:rPr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00C" w:rsidRDefault="0007700C" w:rsidP="004E50DA">
      <w:r>
        <w:separator/>
      </w:r>
    </w:p>
  </w:footnote>
  <w:footnote w:type="continuationSeparator" w:id="0">
    <w:p w:rsidR="0007700C" w:rsidRDefault="0007700C" w:rsidP="004E5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400" w:type="dxa"/>
      <w:tblLook w:val="04A0" w:firstRow="1" w:lastRow="0" w:firstColumn="1" w:lastColumn="0" w:noHBand="0" w:noVBand="1"/>
    </w:tblPr>
    <w:tblGrid>
      <w:gridCol w:w="1962"/>
      <w:gridCol w:w="4252"/>
      <w:gridCol w:w="3186"/>
    </w:tblGrid>
    <w:tr w:rsidR="0007700C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398263219"/>
          <w:lock w:val="sdtContentLocked"/>
          <w:placeholder>
            <w:docPart w:val="A1CA0700CBB54241A75E1CB6D9CEAEA6"/>
          </w:placeholder>
          <w:text/>
        </w:sdtPr>
        <w:sdtContent>
          <w:tc>
            <w:tcPr>
              <w:tcW w:w="1962" w:type="dxa"/>
            </w:tcPr>
            <w:p w:rsidR="0007700C" w:rsidRPr="00C701DC" w:rsidRDefault="0007700C" w:rsidP="005551F3">
              <w:pPr>
                <w:pStyle w:val="Header"/>
                <w:rPr>
                  <w:sz w:val="18"/>
                  <w:szCs w:val="18"/>
                </w:rPr>
              </w:pPr>
              <w:r>
                <w:rPr>
                  <w:sz w:val="18"/>
                  <w:szCs w:val="18"/>
                </w:rPr>
                <w:t>Nr.: GAT-045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p w:rsidR="0007700C" w:rsidRPr="004E50DA" w:rsidRDefault="0007700C" w:rsidP="004E50DA">
          <w:pPr>
            <w:jc w:val="center"/>
            <w:rPr>
              <w:b/>
              <w:sz w:val="36"/>
              <w:szCs w:val="36"/>
            </w:rPr>
          </w:pPr>
          <w:r w:rsidRPr="004E50DA">
            <w:rPr>
              <w:b/>
              <w:sz w:val="36"/>
              <w:szCs w:val="36"/>
            </w:rPr>
            <w:t>Tækniskólinn</w:t>
          </w:r>
        </w:p>
      </w:tc>
      <w:tc>
        <w:tcPr>
          <w:tcW w:w="3186" w:type="dxa"/>
          <w:vMerge w:val="restart"/>
          <w:vAlign w:val="center"/>
        </w:tcPr>
        <w:p w:rsidR="0007700C" w:rsidRDefault="0007700C" w:rsidP="004E50DA">
          <w:r>
            <w:rPr>
              <w:noProof/>
              <w:lang w:eastAsia="is-IS"/>
            </w:rPr>
            <w:drawing>
              <wp:inline distT="0" distB="0" distL="0" distR="0" wp14:anchorId="59A20305" wp14:editId="375AC1BD">
                <wp:extent cx="1876425" cy="523875"/>
                <wp:effectExtent l="0" t="0" r="9525" b="9525"/>
                <wp:docPr id="1" name="Picture 0" descr="logoskolivefu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logoskolivefu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64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700C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741451844"/>
          <w:lock w:val="sdtContentLocked"/>
          <w:placeholder>
            <w:docPart w:val="80B3A3B620ED4668AF1BE596AE724A9D"/>
          </w:placeholder>
          <w:text/>
        </w:sdtPr>
        <w:sdtContent>
          <w:tc>
            <w:tcPr>
              <w:tcW w:w="1962" w:type="dxa"/>
            </w:tcPr>
            <w:p w:rsidR="0007700C" w:rsidRPr="00C701DC" w:rsidRDefault="0007700C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Útgáfa: </w:t>
              </w:r>
              <w:r>
                <w:rPr>
                  <w:sz w:val="18"/>
                  <w:szCs w:val="18"/>
                </w:rPr>
                <w:t>32</w:t>
              </w:r>
            </w:p>
          </w:tc>
        </w:sdtContent>
      </w:sdt>
      <w:tc>
        <w:tcPr>
          <w:tcW w:w="4252" w:type="dxa"/>
          <w:vMerge/>
        </w:tcPr>
        <w:p w:rsidR="0007700C" w:rsidRDefault="0007700C" w:rsidP="004E50DA"/>
      </w:tc>
      <w:tc>
        <w:tcPr>
          <w:tcW w:w="3186" w:type="dxa"/>
          <w:vMerge/>
        </w:tcPr>
        <w:p w:rsidR="0007700C" w:rsidRDefault="0007700C" w:rsidP="004E50DA"/>
      </w:tc>
    </w:tr>
    <w:tr w:rsidR="0007700C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637084026"/>
          <w:lock w:val="sdtContentLocked"/>
          <w:placeholder>
            <w:docPart w:val="7E941071621C4D53898C5C17062F8909"/>
          </w:placeholder>
          <w:text/>
        </w:sdtPr>
        <w:sdtContent>
          <w:tc>
            <w:tcPr>
              <w:tcW w:w="1962" w:type="dxa"/>
            </w:tcPr>
            <w:p w:rsidR="0007700C" w:rsidRPr="00C701DC" w:rsidRDefault="0007700C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Dags.: </w:t>
              </w:r>
              <w:r>
                <w:rPr>
                  <w:sz w:val="18"/>
                  <w:szCs w:val="18"/>
                </w:rPr>
                <w:t>05.01</w:t>
              </w:r>
              <w:r w:rsidRPr="00C701DC">
                <w:rPr>
                  <w:sz w:val="18"/>
                  <w:szCs w:val="18"/>
                </w:rPr>
                <w:t>.20</w:t>
              </w:r>
              <w:r>
                <w:rPr>
                  <w:sz w:val="18"/>
                  <w:szCs w:val="18"/>
                </w:rPr>
                <w:t>18</w:t>
              </w:r>
            </w:p>
          </w:tc>
        </w:sdtContent>
      </w:sdt>
      <w:tc>
        <w:tcPr>
          <w:tcW w:w="4252" w:type="dxa"/>
          <w:vMerge/>
        </w:tcPr>
        <w:p w:rsidR="0007700C" w:rsidRDefault="0007700C" w:rsidP="004E50DA"/>
      </w:tc>
      <w:tc>
        <w:tcPr>
          <w:tcW w:w="3186" w:type="dxa"/>
          <w:vMerge/>
        </w:tcPr>
        <w:p w:rsidR="0007700C" w:rsidRDefault="0007700C" w:rsidP="004E50DA"/>
      </w:tc>
    </w:tr>
    <w:tr w:rsidR="0007700C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1660501381"/>
          <w:lock w:val="sdtContentLocked"/>
          <w:placeholder>
            <w:docPart w:val="3ECF3198BB0749D7A901117949976DBC"/>
          </w:placeholder>
          <w:text/>
        </w:sdtPr>
        <w:sdtContent>
          <w:tc>
            <w:tcPr>
              <w:tcW w:w="1962" w:type="dxa"/>
            </w:tcPr>
            <w:p w:rsidR="0007700C" w:rsidRPr="00C701DC" w:rsidRDefault="0007700C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 xml:space="preserve">Höfundur: </w:t>
              </w:r>
              <w:r>
                <w:rPr>
                  <w:sz w:val="18"/>
                  <w:szCs w:val="18"/>
                </w:rPr>
                <w:t>GPÁ</w:t>
              </w:r>
            </w:p>
          </w:tc>
        </w:sdtContent>
      </w:sdt>
      <w:tc>
        <w:tcPr>
          <w:tcW w:w="4252" w:type="dxa"/>
          <w:vMerge w:val="restart"/>
          <w:vAlign w:val="center"/>
        </w:tcPr>
        <w:sdt>
          <w:sdtPr>
            <w:rPr>
              <w:b/>
              <w:sz w:val="28"/>
              <w:szCs w:val="28"/>
            </w:rPr>
            <w:alias w:val="Settu inn áfanganúmer Í STAÐINN fyrir þennan texta"/>
            <w:tag w:val="Settu inn áfanganúmer Í STAÐINN fyrir þennan texta"/>
            <w:id w:val="1704972937"/>
            <w:placeholder>
              <w:docPart w:val="132C78C3DF164793AC3202969FB7B5A0"/>
            </w:placeholder>
            <w:text/>
          </w:sdtPr>
          <w:sdtContent>
            <w:p w:rsidR="0007700C" w:rsidRPr="00C701DC" w:rsidRDefault="0007700C" w:rsidP="00E80856">
              <w:pPr>
                <w:pStyle w:val="Header"/>
                <w:spacing w:before="40"/>
                <w:jc w:val="center"/>
                <w:rPr>
                  <w:b/>
                  <w:sz w:val="28"/>
                  <w:szCs w:val="28"/>
                </w:rPr>
              </w:pPr>
              <w:r>
                <w:rPr>
                  <w:b/>
                  <w:sz w:val="28"/>
                  <w:szCs w:val="28"/>
                </w:rPr>
                <w:t>ROB2A3U</w:t>
              </w:r>
            </w:p>
          </w:sdtContent>
        </w:sdt>
        <w:p w:rsidR="0007700C" w:rsidRPr="004E50DA" w:rsidRDefault="0007700C" w:rsidP="004E50DA">
          <w:pPr>
            <w:jc w:val="center"/>
            <w:rPr>
              <w:b/>
              <w:sz w:val="28"/>
              <w:szCs w:val="28"/>
            </w:rPr>
          </w:pPr>
          <w:sdt>
            <w:sdtPr>
              <w:rPr>
                <w:b/>
                <w:sz w:val="28"/>
                <w:szCs w:val="28"/>
              </w:rPr>
              <w:alias w:val="ekki breyta þessu"/>
              <w:tag w:val="ekki breyta þessu"/>
              <w:id w:val="821077627"/>
              <w:lock w:val="sdtContentLocked"/>
              <w:placeholder>
                <w:docPart w:val="132C78C3DF164793AC3202969FB7B5A0"/>
              </w:placeholder>
              <w:text/>
            </w:sdtPr>
            <w:sdtContent>
              <w:r>
                <w:rPr>
                  <w:b/>
                  <w:sz w:val="28"/>
                  <w:szCs w:val="28"/>
                </w:rPr>
                <w:t>Náms</w:t>
              </w:r>
              <w:r w:rsidRPr="00C701DC">
                <w:rPr>
                  <w:b/>
                  <w:sz w:val="28"/>
                  <w:szCs w:val="28"/>
                </w:rPr>
                <w:t>áætlun</w:t>
              </w:r>
            </w:sdtContent>
          </w:sdt>
          <w:r w:rsidRPr="00C701DC"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 önn"/>
              <w:tag w:val="Önn"/>
              <w:id w:val="-382566633"/>
              <w:placeholder>
                <w:docPart w:val="EA7C560AA9DD43FDA9BFB107081E2F4F"/>
              </w:placeholder>
              <w:dropDownList>
                <w:listItem w:displayText="&lt;önn&gt;" w:value="&lt;önn&gt;"/>
                <w:listItem w:displayText="haust" w:value="haust"/>
                <w:listItem w:displayText="vor" w:value="vor"/>
              </w:dropDownList>
            </w:sdtPr>
            <w:sdtContent>
              <w:r>
                <w:rPr>
                  <w:b/>
                  <w:sz w:val="28"/>
                  <w:szCs w:val="28"/>
                </w:rPr>
                <w:t>vor</w:t>
              </w:r>
            </w:sdtContent>
          </w:sdt>
          <w:r>
            <w:rPr>
              <w:b/>
              <w:sz w:val="28"/>
              <w:szCs w:val="28"/>
            </w:rPr>
            <w:t xml:space="preserve"> </w:t>
          </w:r>
          <w:sdt>
            <w:sdtPr>
              <w:rPr>
                <w:b/>
                <w:sz w:val="28"/>
                <w:szCs w:val="28"/>
              </w:rPr>
              <w:alias w:val="Veldur ár"/>
              <w:tag w:val="Ár"/>
              <w:id w:val="667985977"/>
              <w:placeholder>
                <w:docPart w:val="CF2188A425D64769A145F8DCC0BB1488"/>
              </w:placeholder>
              <w:dropDownList>
                <w:listItem w:displayText="&lt;ár&gt;" w:value="&lt;ár&gt;"/>
                <w:listItem w:displayText="2017" w:value="2017"/>
                <w:listItem w:displayText="2018" w:value="2018"/>
                <w:listItem w:displayText="2019" w:value="2019"/>
                <w:listItem w:displayText="2020" w:value="2020"/>
                <w:listItem w:displayText="2021" w:value="2021"/>
              </w:dropDownList>
            </w:sdtPr>
            <w:sdtContent>
              <w:r>
                <w:rPr>
                  <w:b/>
                  <w:sz w:val="28"/>
                  <w:szCs w:val="28"/>
                </w:rPr>
                <w:t>2018</w:t>
              </w:r>
            </w:sdtContent>
          </w:sdt>
        </w:p>
      </w:tc>
      <w:tc>
        <w:tcPr>
          <w:tcW w:w="3186" w:type="dxa"/>
          <w:vMerge/>
        </w:tcPr>
        <w:p w:rsidR="0007700C" w:rsidRDefault="0007700C" w:rsidP="004E50DA"/>
      </w:tc>
    </w:tr>
    <w:tr w:rsidR="0007700C" w:rsidTr="00DD31BF">
      <w:trPr>
        <w:trHeight w:val="249"/>
      </w:trPr>
      <w:sdt>
        <w:sdtPr>
          <w:rPr>
            <w:sz w:val="18"/>
            <w:szCs w:val="18"/>
          </w:rPr>
          <w:alias w:val="Ekki breyta"/>
          <w:tag w:val="Ekki breyta"/>
          <w:id w:val="2025280356"/>
          <w:lock w:val="sdtContentLocked"/>
          <w:placeholder>
            <w:docPart w:val="6E2514555F964F8CA3F0B06AFF07BD9C"/>
          </w:placeholder>
          <w:text/>
        </w:sdtPr>
        <w:sdtContent>
          <w:tc>
            <w:tcPr>
              <w:tcW w:w="1962" w:type="dxa"/>
            </w:tcPr>
            <w:p w:rsidR="0007700C" w:rsidRPr="00C701DC" w:rsidRDefault="0007700C" w:rsidP="005551F3">
              <w:pPr>
                <w:pStyle w:val="Header"/>
                <w:rPr>
                  <w:sz w:val="18"/>
                  <w:szCs w:val="18"/>
                </w:rPr>
              </w:pPr>
              <w:r w:rsidRPr="00C701DC">
                <w:rPr>
                  <w:sz w:val="18"/>
                  <w:szCs w:val="18"/>
                </w:rPr>
                <w:t>Samþykkt: JBS</w:t>
              </w:r>
            </w:p>
          </w:tc>
        </w:sdtContent>
      </w:sdt>
      <w:tc>
        <w:tcPr>
          <w:tcW w:w="4252" w:type="dxa"/>
          <w:vMerge/>
        </w:tcPr>
        <w:p w:rsidR="0007700C" w:rsidRDefault="0007700C" w:rsidP="004E50DA"/>
      </w:tc>
      <w:tc>
        <w:tcPr>
          <w:tcW w:w="3186" w:type="dxa"/>
          <w:vMerge/>
        </w:tcPr>
        <w:p w:rsidR="0007700C" w:rsidRDefault="0007700C" w:rsidP="004E50DA"/>
      </w:tc>
    </w:tr>
    <w:tr w:rsidR="0007700C" w:rsidTr="00DD31BF">
      <w:trPr>
        <w:trHeight w:val="249"/>
      </w:trPr>
      <w:tc>
        <w:tcPr>
          <w:tcW w:w="1962" w:type="dxa"/>
        </w:tcPr>
        <w:p w:rsidR="0007700C" w:rsidRPr="00C701DC" w:rsidRDefault="0007700C" w:rsidP="005551F3">
          <w:pPr>
            <w:pStyle w:val="Header"/>
            <w:rPr>
              <w:sz w:val="18"/>
              <w:szCs w:val="18"/>
            </w:rPr>
          </w:pPr>
          <w:r w:rsidRPr="00C701DC">
            <w:rPr>
              <w:sz w:val="18"/>
              <w:szCs w:val="18"/>
            </w:rPr>
            <w:t xml:space="preserve">Síða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PAGE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E967F1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  <w:r w:rsidRPr="00C701DC">
            <w:rPr>
              <w:rStyle w:val="PageNumber"/>
              <w:sz w:val="18"/>
              <w:szCs w:val="18"/>
            </w:rPr>
            <w:t xml:space="preserve"> af </w:t>
          </w:r>
          <w:r w:rsidRPr="00C701DC">
            <w:rPr>
              <w:rStyle w:val="PageNumber"/>
              <w:sz w:val="18"/>
              <w:szCs w:val="18"/>
            </w:rPr>
            <w:fldChar w:fldCharType="begin"/>
          </w:r>
          <w:r w:rsidRPr="00C701DC">
            <w:rPr>
              <w:rStyle w:val="PageNumber"/>
              <w:sz w:val="18"/>
              <w:szCs w:val="18"/>
            </w:rPr>
            <w:instrText xml:space="preserve"> NUMPAGES </w:instrText>
          </w:r>
          <w:r w:rsidRPr="00C701DC">
            <w:rPr>
              <w:rStyle w:val="PageNumber"/>
              <w:sz w:val="18"/>
              <w:szCs w:val="18"/>
            </w:rPr>
            <w:fldChar w:fldCharType="separate"/>
          </w:r>
          <w:r w:rsidR="00E967F1">
            <w:rPr>
              <w:rStyle w:val="PageNumber"/>
              <w:noProof/>
              <w:sz w:val="18"/>
              <w:szCs w:val="18"/>
            </w:rPr>
            <w:t>2</w:t>
          </w:r>
          <w:r w:rsidRPr="00C701DC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4252" w:type="dxa"/>
          <w:vMerge/>
        </w:tcPr>
        <w:p w:rsidR="0007700C" w:rsidRDefault="0007700C" w:rsidP="004E50DA"/>
      </w:tc>
      <w:tc>
        <w:tcPr>
          <w:tcW w:w="3186" w:type="dxa"/>
          <w:vMerge/>
        </w:tcPr>
        <w:p w:rsidR="0007700C" w:rsidRDefault="0007700C" w:rsidP="004E50DA"/>
      </w:tc>
    </w:tr>
  </w:tbl>
  <w:p w:rsidR="0007700C" w:rsidRDefault="0007700C" w:rsidP="004E5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A2841"/>
    <w:multiLevelType w:val="singleLevel"/>
    <w:tmpl w:val="1958CD76"/>
    <w:lvl w:ilvl="0">
      <w:start w:val="1"/>
      <w:numFmt w:val="decimal"/>
      <w:lvlText w:val="%1."/>
      <w:legacy w:legacy="1" w:legacySpace="0" w:legacyIndent="283"/>
      <w:lvlJc w:val="left"/>
      <w:pPr>
        <w:ind w:left="363" w:hanging="283"/>
      </w:pPr>
    </w:lvl>
  </w:abstractNum>
  <w:abstractNum w:abstractNumId="1" w15:restartNumberingAfterBreak="0">
    <w:nsid w:val="14522FF4"/>
    <w:multiLevelType w:val="multilevel"/>
    <w:tmpl w:val="ABC096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835F4C"/>
    <w:multiLevelType w:val="hybridMultilevel"/>
    <w:tmpl w:val="C904505E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1227D"/>
    <w:multiLevelType w:val="hybridMultilevel"/>
    <w:tmpl w:val="771A9D70"/>
    <w:lvl w:ilvl="0" w:tplc="11483970">
      <w:start w:val="1"/>
      <w:numFmt w:val="bullet"/>
      <w:lvlText w:val=""/>
      <w:lvlJc w:val="left"/>
      <w:pPr>
        <w:tabs>
          <w:tab w:val="num" w:pos="852"/>
        </w:tabs>
        <w:ind w:left="852" w:hanging="284"/>
      </w:pPr>
      <w:rPr>
        <w:rFonts w:ascii="Symbol" w:hAnsi="Symbol" w:hint="default"/>
        <w:caps w:val="0"/>
        <w:strike w:val="0"/>
        <w:dstrike w:val="0"/>
        <w:outline w:val="0"/>
        <w:shadow/>
        <w:emboss w:val="0"/>
        <w:imprint w:val="0"/>
        <w:vanish w:val="0"/>
        <w:color w:val="auto"/>
        <w:sz w:val="16"/>
        <w:szCs w:val="16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CB4"/>
    <w:multiLevelType w:val="hybridMultilevel"/>
    <w:tmpl w:val="70280CCE"/>
    <w:lvl w:ilvl="0" w:tplc="B72A6CC0">
      <w:start w:val="1"/>
      <w:numFmt w:val="bullet"/>
      <w:pStyle w:val="Upptaln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55CF"/>
    <w:multiLevelType w:val="multilevel"/>
    <w:tmpl w:val="72C214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A993BDE"/>
    <w:multiLevelType w:val="hybridMultilevel"/>
    <w:tmpl w:val="DDE2BF0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54467"/>
    <w:multiLevelType w:val="hybridMultilevel"/>
    <w:tmpl w:val="C6D2068E"/>
    <w:lvl w:ilvl="0" w:tplc="D0061EFA">
      <w:start w:val="1"/>
      <w:numFmt w:val="decimal"/>
      <w:pStyle w:val="Lsingframkvmdar"/>
      <w:lvlText w:val="%1."/>
      <w:lvlJc w:val="left"/>
      <w:pPr>
        <w:ind w:left="927" w:hanging="360"/>
      </w:pPr>
      <w:rPr>
        <w:b w:val="0"/>
      </w:rPr>
    </w:lvl>
    <w:lvl w:ilvl="1" w:tplc="040F0019" w:tentative="1">
      <w:start w:val="1"/>
      <w:numFmt w:val="lowerLetter"/>
      <w:lvlText w:val="%2."/>
      <w:lvlJc w:val="left"/>
      <w:pPr>
        <w:ind w:left="1647" w:hanging="360"/>
      </w:pPr>
    </w:lvl>
    <w:lvl w:ilvl="2" w:tplc="040F001B">
      <w:start w:val="1"/>
      <w:numFmt w:val="lowerRoman"/>
      <w:lvlText w:val="%3."/>
      <w:lvlJc w:val="right"/>
      <w:pPr>
        <w:ind w:left="2367" w:hanging="180"/>
      </w:pPr>
    </w:lvl>
    <w:lvl w:ilvl="3" w:tplc="040F000F" w:tentative="1">
      <w:start w:val="1"/>
      <w:numFmt w:val="decimal"/>
      <w:lvlText w:val="%4."/>
      <w:lvlJc w:val="left"/>
      <w:pPr>
        <w:ind w:left="3087" w:hanging="360"/>
      </w:pPr>
    </w:lvl>
    <w:lvl w:ilvl="4" w:tplc="040F0019" w:tentative="1">
      <w:start w:val="1"/>
      <w:numFmt w:val="lowerLetter"/>
      <w:lvlText w:val="%5."/>
      <w:lvlJc w:val="left"/>
      <w:pPr>
        <w:ind w:left="3807" w:hanging="360"/>
      </w:pPr>
    </w:lvl>
    <w:lvl w:ilvl="5" w:tplc="040F001B" w:tentative="1">
      <w:start w:val="1"/>
      <w:numFmt w:val="lowerRoman"/>
      <w:lvlText w:val="%6."/>
      <w:lvlJc w:val="right"/>
      <w:pPr>
        <w:ind w:left="4527" w:hanging="180"/>
      </w:pPr>
    </w:lvl>
    <w:lvl w:ilvl="6" w:tplc="040F000F" w:tentative="1">
      <w:start w:val="1"/>
      <w:numFmt w:val="decimal"/>
      <w:lvlText w:val="%7."/>
      <w:lvlJc w:val="left"/>
      <w:pPr>
        <w:ind w:left="5247" w:hanging="360"/>
      </w:pPr>
    </w:lvl>
    <w:lvl w:ilvl="7" w:tplc="040F0019" w:tentative="1">
      <w:start w:val="1"/>
      <w:numFmt w:val="lowerLetter"/>
      <w:lvlText w:val="%8."/>
      <w:lvlJc w:val="left"/>
      <w:pPr>
        <w:ind w:left="5967" w:hanging="360"/>
      </w:pPr>
    </w:lvl>
    <w:lvl w:ilvl="8" w:tplc="040F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BF"/>
    <w:rsid w:val="0007700C"/>
    <w:rsid w:val="000C3961"/>
    <w:rsid w:val="00145725"/>
    <w:rsid w:val="00182A83"/>
    <w:rsid w:val="00201CE3"/>
    <w:rsid w:val="00260ABE"/>
    <w:rsid w:val="00280768"/>
    <w:rsid w:val="002D42D1"/>
    <w:rsid w:val="002D5179"/>
    <w:rsid w:val="003B079B"/>
    <w:rsid w:val="00490698"/>
    <w:rsid w:val="004C529F"/>
    <w:rsid w:val="004D3F09"/>
    <w:rsid w:val="004E50DA"/>
    <w:rsid w:val="00532D83"/>
    <w:rsid w:val="005551F3"/>
    <w:rsid w:val="0064315D"/>
    <w:rsid w:val="00672CF0"/>
    <w:rsid w:val="006A6257"/>
    <w:rsid w:val="00860DAC"/>
    <w:rsid w:val="008751D2"/>
    <w:rsid w:val="008B3E5D"/>
    <w:rsid w:val="008E19FD"/>
    <w:rsid w:val="009F394C"/>
    <w:rsid w:val="00A23F43"/>
    <w:rsid w:val="00A53818"/>
    <w:rsid w:val="00A736EE"/>
    <w:rsid w:val="00B00433"/>
    <w:rsid w:val="00B86689"/>
    <w:rsid w:val="00BE32AD"/>
    <w:rsid w:val="00C304FD"/>
    <w:rsid w:val="00C41997"/>
    <w:rsid w:val="00C6194F"/>
    <w:rsid w:val="00C91EDB"/>
    <w:rsid w:val="00CB1C49"/>
    <w:rsid w:val="00D137C3"/>
    <w:rsid w:val="00D15462"/>
    <w:rsid w:val="00D908FC"/>
    <w:rsid w:val="00DD31BF"/>
    <w:rsid w:val="00DE494A"/>
    <w:rsid w:val="00DF1178"/>
    <w:rsid w:val="00E124C5"/>
    <w:rsid w:val="00E22820"/>
    <w:rsid w:val="00E34296"/>
    <w:rsid w:val="00E80856"/>
    <w:rsid w:val="00E967F1"/>
    <w:rsid w:val="00EC24F4"/>
    <w:rsid w:val="00F12571"/>
    <w:rsid w:val="00FD1329"/>
    <w:rsid w:val="00FD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4:docId w14:val="3B4226BB"/>
  <w15:chartTrackingRefBased/>
  <w15:docId w15:val="{FE95E171-9108-417A-898F-F6465B8E9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0DA"/>
    <w:pPr>
      <w:spacing w:after="0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50DA"/>
    <w:pPr>
      <w:widowControl w:val="0"/>
      <w:numPr>
        <w:numId w:val="1"/>
      </w:numPr>
      <w:spacing w:before="280" w:line="400" w:lineRule="auto"/>
      <w:outlineLvl w:val="0"/>
    </w:pPr>
    <w:rPr>
      <w:rFonts w:eastAsia="Times New Roman"/>
      <w:b/>
      <w:sz w:val="24"/>
      <w:szCs w:val="24"/>
      <w:lang w:val="en-US" w:eastAsia="is-I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571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A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A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A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A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A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A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A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D31BF"/>
  </w:style>
  <w:style w:type="paragraph" w:styleId="Footer">
    <w:name w:val="footer"/>
    <w:basedOn w:val="Normal"/>
    <w:link w:val="FooterChar"/>
    <w:unhideWhenUsed/>
    <w:rsid w:val="00DD31B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1BF"/>
  </w:style>
  <w:style w:type="character" w:customStyle="1" w:styleId="Heading1Char">
    <w:name w:val="Heading 1 Char"/>
    <w:basedOn w:val="DefaultParagraphFont"/>
    <w:link w:val="Heading1"/>
    <w:rsid w:val="004E50DA"/>
    <w:rPr>
      <w:rFonts w:ascii="Arial" w:eastAsia="Times New Roman" w:hAnsi="Arial" w:cs="Arial"/>
      <w:b/>
      <w:sz w:val="24"/>
      <w:szCs w:val="24"/>
      <w:lang w:val="en-US" w:eastAsia="is-IS"/>
    </w:rPr>
  </w:style>
  <w:style w:type="character" w:customStyle="1" w:styleId="Heading2Char">
    <w:name w:val="Heading 2 Char"/>
    <w:basedOn w:val="DefaultParagraphFont"/>
    <w:link w:val="Heading2"/>
    <w:uiPriority w:val="9"/>
    <w:rsid w:val="00F12571"/>
    <w:rPr>
      <w:rFonts w:ascii="Arial" w:eastAsiaTheme="majorEastAsia" w:hAnsi="Arial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0D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Normal"/>
    <w:rsid w:val="004E50DA"/>
    <w:pPr>
      <w:widowControl w:val="0"/>
      <w:spacing w:before="280" w:line="280" w:lineRule="auto"/>
      <w:ind w:firstLine="360"/>
    </w:pPr>
    <w:rPr>
      <w:rFonts w:ascii="Times" w:eastAsia="Times New Roman" w:hAnsi="Times" w:cs="Times New Roman"/>
      <w:sz w:val="24"/>
      <w:lang w:val="en-US" w:eastAsia="is-IS"/>
    </w:rPr>
  </w:style>
  <w:style w:type="character" w:styleId="Hyperlink">
    <w:name w:val="Hyperlink"/>
    <w:rsid w:val="004E50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50DA"/>
    <w:pPr>
      <w:ind w:left="720"/>
      <w:contextualSpacing/>
    </w:pPr>
  </w:style>
  <w:style w:type="character" w:styleId="PageNumber">
    <w:name w:val="page number"/>
    <w:basedOn w:val="DefaultParagraphFont"/>
    <w:rsid w:val="002D5179"/>
  </w:style>
  <w:style w:type="paragraph" w:customStyle="1" w:styleId="Efnisgrein">
    <w:name w:val="_Efnisgrein"/>
    <w:basedOn w:val="Normal"/>
    <w:autoRedefine/>
    <w:qFormat/>
    <w:rsid w:val="002D5179"/>
    <w:pPr>
      <w:spacing w:after="240" w:line="240" w:lineRule="auto"/>
      <w:jc w:val="both"/>
    </w:pPr>
    <w:rPr>
      <w:rFonts w:eastAsia="Times New Roman"/>
      <w:bCs/>
      <w:color w:val="000000"/>
      <w:lang w:eastAsia="is-IS"/>
    </w:rPr>
  </w:style>
  <w:style w:type="paragraph" w:customStyle="1" w:styleId="Mynd">
    <w:name w:val="_Mynd"/>
    <w:basedOn w:val="Normal"/>
    <w:next w:val="Efnisgrein"/>
    <w:autoRedefine/>
    <w:qFormat/>
    <w:rsid w:val="002D5179"/>
    <w:pPr>
      <w:spacing w:after="240" w:line="240" w:lineRule="auto"/>
      <w:jc w:val="center"/>
    </w:pPr>
    <w:rPr>
      <w:rFonts w:ascii="Times New Roman" w:eastAsia="Times New Roman" w:hAnsi="Times New Roman" w:cs="Times New Roman"/>
      <w:noProof/>
      <w:sz w:val="24"/>
      <w:lang w:eastAsia="is-IS"/>
    </w:rPr>
  </w:style>
  <w:style w:type="paragraph" w:customStyle="1" w:styleId="Upptalning">
    <w:name w:val="_Upptalning"/>
    <w:basedOn w:val="Efnisgrein"/>
    <w:autoRedefine/>
    <w:qFormat/>
    <w:rsid w:val="002D5179"/>
    <w:pPr>
      <w:numPr>
        <w:numId w:val="7"/>
      </w:numPr>
      <w:spacing w:after="0"/>
      <w:ind w:left="568" w:hanging="284"/>
    </w:pPr>
  </w:style>
  <w:style w:type="paragraph" w:customStyle="1" w:styleId="Upptalninglokin">
    <w:name w:val="_Upptalning í lokin"/>
    <w:basedOn w:val="Upptalning"/>
    <w:autoRedefine/>
    <w:qFormat/>
    <w:rsid w:val="002D5179"/>
    <w:pPr>
      <w:spacing w:after="240"/>
    </w:pPr>
  </w:style>
  <w:style w:type="paragraph" w:customStyle="1" w:styleId="Lsingframkvmdar">
    <w:name w:val="_Lýsing framkvæmdar"/>
    <w:basedOn w:val="Efnisgrein"/>
    <w:autoRedefine/>
    <w:qFormat/>
    <w:rsid w:val="002D5179"/>
    <w:pPr>
      <w:numPr>
        <w:numId w:val="8"/>
      </w:numPr>
    </w:pPr>
    <w:rPr>
      <w:bCs w:val="0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1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179"/>
    <w:rPr>
      <w:rFonts w:ascii="Segoe UI" w:hAnsi="Segoe UI" w:cs="Segoe UI"/>
      <w:sz w:val="18"/>
      <w:szCs w:val="18"/>
    </w:rPr>
  </w:style>
  <w:style w:type="paragraph" w:customStyle="1" w:styleId="tbrowhead">
    <w:name w:val="tbrowhead"/>
    <w:basedOn w:val="tbtext"/>
    <w:rsid w:val="004D3F09"/>
    <w:rPr>
      <w:i/>
    </w:rPr>
  </w:style>
  <w:style w:type="paragraph" w:customStyle="1" w:styleId="tbtext">
    <w:name w:val="tbtext"/>
    <w:basedOn w:val="text"/>
    <w:rsid w:val="004D3F09"/>
    <w:pPr>
      <w:spacing w:before="120" w:after="120" w:line="240" w:lineRule="auto"/>
      <w:ind w:left="80" w:firstLine="0"/>
    </w:pPr>
    <w:rPr>
      <w:rFonts w:ascii="Helvetica" w:hAnsi="Helvetica"/>
      <w:sz w:val="20"/>
    </w:rPr>
  </w:style>
  <w:style w:type="paragraph" w:customStyle="1" w:styleId="tbcolhead">
    <w:name w:val="tbcolhead"/>
    <w:basedOn w:val="tbtext"/>
    <w:rsid w:val="004D3F09"/>
    <w:pPr>
      <w:ind w:right="80"/>
      <w:jc w:val="center"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D3F09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F1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7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78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78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rben/rob2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E56829FB2546CD8489AC362EF5C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7358-C269-4BC7-AA3C-54F33848A741}"/>
      </w:docPartPr>
      <w:docPartBody>
        <w:p w:rsidR="00F36EF5" w:rsidRDefault="0053775D" w:rsidP="0053775D">
          <w:pPr>
            <w:pStyle w:val="6AE56829FB2546CD8489AC362EF5C990"/>
          </w:pPr>
          <w:r w:rsidRPr="0024309B">
            <w:rPr>
              <w:rStyle w:val="PlaceholderText"/>
            </w:rPr>
            <w:t>Click here to enter text.</w:t>
          </w:r>
        </w:p>
      </w:docPartBody>
    </w:docPart>
    <w:docPart>
      <w:docPartPr>
        <w:name w:val="1E33C5752A1D48BAB136BFC6952B3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C01C0-51C7-4BFE-A64A-CD92CD9D95EA}"/>
      </w:docPartPr>
      <w:docPartBody>
        <w:p w:rsidR="00F36EF5" w:rsidRDefault="0053775D" w:rsidP="0053775D">
          <w:pPr>
            <w:pStyle w:val="1E33C5752A1D48BAB136BFC6952B3928"/>
          </w:pPr>
          <w:r w:rsidRPr="0024309B">
            <w:rPr>
              <w:rStyle w:val="PlaceholderText"/>
            </w:rPr>
            <w:t>Click here to enter text.</w:t>
          </w:r>
        </w:p>
      </w:docPartBody>
    </w:docPart>
    <w:docPart>
      <w:docPartPr>
        <w:name w:val="F2770AAF9E6242E88F4B4BBE51581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AE3A2-05D3-43C8-944F-A0B76C1B2AAF}"/>
      </w:docPartPr>
      <w:docPartBody>
        <w:p w:rsidR="00F36EF5" w:rsidRDefault="00A931E1" w:rsidP="00A931E1">
          <w:pPr>
            <w:pStyle w:val="F2770AAF9E6242E88F4B4BBE51581A132"/>
          </w:pPr>
          <w:r>
            <w:t>Upplýsingar um námsgögn er að finna í Innu</w:t>
          </w:r>
          <w:r w:rsidRPr="00D772D7">
            <w:rPr>
              <w:rStyle w:val="PlaceholderText"/>
            </w:rPr>
            <w:t>.</w:t>
          </w:r>
        </w:p>
      </w:docPartBody>
    </w:docPart>
    <w:docPart>
      <w:docPartPr>
        <w:name w:val="A1CA0700CBB54241A75E1CB6D9CEA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D7199-B0E0-4EB8-99D2-A8A51FFB135D}"/>
      </w:docPartPr>
      <w:docPartBody>
        <w:p w:rsidR="00F36EF5" w:rsidRDefault="0053775D" w:rsidP="0053775D">
          <w:pPr>
            <w:pStyle w:val="A1CA0700CBB54241A75E1CB6D9CEAEA6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80B3A3B620ED4668AF1BE596AE724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F210A-EB56-44D7-A8A7-57EB3A78E85E}"/>
      </w:docPartPr>
      <w:docPartBody>
        <w:p w:rsidR="00F36EF5" w:rsidRDefault="0053775D" w:rsidP="0053775D">
          <w:pPr>
            <w:pStyle w:val="80B3A3B620ED4668AF1BE596AE724A9D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7E941071621C4D53898C5C17062F8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8B340-39ED-4FBE-851D-E99DFF4B85EB}"/>
      </w:docPartPr>
      <w:docPartBody>
        <w:p w:rsidR="00F36EF5" w:rsidRDefault="0053775D" w:rsidP="0053775D">
          <w:pPr>
            <w:pStyle w:val="7E941071621C4D53898C5C17062F8909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3ECF3198BB0749D7A901117949976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91524-6ABA-4C65-9653-0736EDB54641}"/>
      </w:docPartPr>
      <w:docPartBody>
        <w:p w:rsidR="00F36EF5" w:rsidRDefault="0053775D" w:rsidP="0053775D">
          <w:pPr>
            <w:pStyle w:val="3ECF3198BB0749D7A901117949976DB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132C78C3DF164793AC3202969FB7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9D8E-8EE8-40A9-8E9E-E8E7BAD492DA}"/>
      </w:docPartPr>
      <w:docPartBody>
        <w:p w:rsidR="00F36EF5" w:rsidRDefault="0053775D" w:rsidP="0053775D">
          <w:pPr>
            <w:pStyle w:val="132C78C3DF164793AC3202969FB7B5A0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EA7C560AA9DD43FDA9BFB107081E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A23D-A938-451B-9617-D5590AEED04B}"/>
      </w:docPartPr>
      <w:docPartBody>
        <w:p w:rsidR="00F36EF5" w:rsidRDefault="0053775D" w:rsidP="0053775D">
          <w:pPr>
            <w:pStyle w:val="EA7C560AA9DD43FDA9BFB107081E2F4F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CF2188A425D64769A145F8DCC0BB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A084A-8D59-4C40-95E5-5A22C9A2C274}"/>
      </w:docPartPr>
      <w:docPartBody>
        <w:p w:rsidR="00F36EF5" w:rsidRDefault="0053775D" w:rsidP="0053775D">
          <w:pPr>
            <w:pStyle w:val="CF2188A425D64769A145F8DCC0BB1488"/>
          </w:pPr>
          <w:r w:rsidRPr="00D772D7">
            <w:rPr>
              <w:rStyle w:val="PlaceholderText"/>
            </w:rPr>
            <w:t>Choose an item.</w:t>
          </w:r>
        </w:p>
      </w:docPartBody>
    </w:docPart>
    <w:docPart>
      <w:docPartPr>
        <w:name w:val="6E2514555F964F8CA3F0B06AFF07B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03C2-4B60-4EF0-BED9-F907928B39C5}"/>
      </w:docPartPr>
      <w:docPartBody>
        <w:p w:rsidR="00F36EF5" w:rsidRDefault="0053775D" w:rsidP="0053775D">
          <w:pPr>
            <w:pStyle w:val="6E2514555F964F8CA3F0B06AFF07BD9C"/>
          </w:pPr>
          <w:r w:rsidRPr="00D772D7">
            <w:rPr>
              <w:rStyle w:val="PlaceholderText"/>
            </w:rPr>
            <w:t>Click here to enter text.</w:t>
          </w:r>
        </w:p>
      </w:docPartBody>
    </w:docPart>
    <w:docPart>
      <w:docPartPr>
        <w:name w:val="E65BF6B00AD0481188F7A25B82D9E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57F82-3155-41B1-921C-96B32A2B43FF}"/>
      </w:docPartPr>
      <w:docPartBody>
        <w:p w:rsidR="00A24AEE" w:rsidRDefault="00A24AEE" w:rsidP="00A24AEE">
          <w:pPr>
            <w:pStyle w:val="E65BF6B00AD0481188F7A25B82D9EF91"/>
          </w:pPr>
          <w:r w:rsidRPr="00D772D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75D"/>
    <w:rsid w:val="0053775D"/>
    <w:rsid w:val="00A24AEE"/>
    <w:rsid w:val="00A931E1"/>
    <w:rsid w:val="00EB6CBB"/>
    <w:rsid w:val="00F3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4AEE"/>
    <w:rPr>
      <w:color w:val="808080"/>
    </w:rPr>
  </w:style>
  <w:style w:type="paragraph" w:customStyle="1" w:styleId="6AE56829FB2546CD8489AC362EF5C990">
    <w:name w:val="6AE56829FB2546CD8489AC362EF5C990"/>
    <w:rsid w:val="0053775D"/>
  </w:style>
  <w:style w:type="paragraph" w:customStyle="1" w:styleId="1E33C5752A1D48BAB136BFC6952B3928">
    <w:name w:val="1E33C5752A1D48BAB136BFC6952B3928"/>
    <w:rsid w:val="0053775D"/>
  </w:style>
  <w:style w:type="paragraph" w:customStyle="1" w:styleId="F2770AAF9E6242E88F4B4BBE51581A13">
    <w:name w:val="F2770AAF9E6242E88F4B4BBE51581A13"/>
    <w:rsid w:val="0053775D"/>
  </w:style>
  <w:style w:type="paragraph" w:customStyle="1" w:styleId="8A661BBCE70E4B1C9E46134E0D089838">
    <w:name w:val="8A661BBCE70E4B1C9E46134E0D089838"/>
    <w:rsid w:val="0053775D"/>
  </w:style>
  <w:style w:type="paragraph" w:customStyle="1" w:styleId="F3E4A0E541324DCD8C8F2DF0FEB105A9">
    <w:name w:val="F3E4A0E541324DCD8C8F2DF0FEB105A9"/>
    <w:rsid w:val="0053775D"/>
  </w:style>
  <w:style w:type="paragraph" w:customStyle="1" w:styleId="9B7EA0ED563446268B64498EDCEB2316">
    <w:name w:val="9B7EA0ED563446268B64498EDCEB2316"/>
    <w:rsid w:val="0053775D"/>
  </w:style>
  <w:style w:type="paragraph" w:customStyle="1" w:styleId="22FFD71CE1984A00B6F87317B1FE5444">
    <w:name w:val="22FFD71CE1984A00B6F87317B1FE5444"/>
    <w:rsid w:val="0053775D"/>
  </w:style>
  <w:style w:type="paragraph" w:customStyle="1" w:styleId="C1F96D6D1F3D464BA4CB7DDE641236FF">
    <w:name w:val="C1F96D6D1F3D464BA4CB7DDE641236FF"/>
    <w:rsid w:val="0053775D"/>
  </w:style>
  <w:style w:type="paragraph" w:customStyle="1" w:styleId="16132ADFCF5747BB89256B823CD81D2B">
    <w:name w:val="16132ADFCF5747BB89256B823CD81D2B"/>
    <w:rsid w:val="0053775D"/>
  </w:style>
  <w:style w:type="paragraph" w:customStyle="1" w:styleId="92F22E1375594D1388ECD2DAB312D4A1">
    <w:name w:val="92F22E1375594D1388ECD2DAB312D4A1"/>
    <w:rsid w:val="0053775D"/>
  </w:style>
  <w:style w:type="paragraph" w:customStyle="1" w:styleId="0EA855590EDC45789AB46A4DC460371C">
    <w:name w:val="0EA855590EDC45789AB46A4DC460371C"/>
    <w:rsid w:val="0053775D"/>
  </w:style>
  <w:style w:type="paragraph" w:customStyle="1" w:styleId="703737B975394E7CA5BF946EA1E3D115">
    <w:name w:val="703737B975394E7CA5BF946EA1E3D115"/>
    <w:rsid w:val="0053775D"/>
  </w:style>
  <w:style w:type="paragraph" w:customStyle="1" w:styleId="832325E2AA284F9480EC76E1EBA4A8C3">
    <w:name w:val="832325E2AA284F9480EC76E1EBA4A8C3"/>
    <w:rsid w:val="0053775D"/>
  </w:style>
  <w:style w:type="paragraph" w:customStyle="1" w:styleId="9BA864FE1AC1478AA5C40076EBD05902">
    <w:name w:val="9BA864FE1AC1478AA5C40076EBD05902"/>
    <w:rsid w:val="0053775D"/>
  </w:style>
  <w:style w:type="paragraph" w:customStyle="1" w:styleId="BCE6EA4CB53C4217849380F47A453EC4">
    <w:name w:val="BCE6EA4CB53C4217849380F47A453EC4"/>
    <w:rsid w:val="0053775D"/>
  </w:style>
  <w:style w:type="paragraph" w:customStyle="1" w:styleId="0720A27B495F4561973CA99E0722DFC7">
    <w:name w:val="0720A27B495F4561973CA99E0722DFC7"/>
    <w:rsid w:val="0053775D"/>
  </w:style>
  <w:style w:type="paragraph" w:customStyle="1" w:styleId="5EA6B6FE470F4D678934E6C159ECDFDF">
    <w:name w:val="5EA6B6FE470F4D678934E6C159ECDFDF"/>
    <w:rsid w:val="0053775D"/>
  </w:style>
  <w:style w:type="paragraph" w:customStyle="1" w:styleId="1BD97BA6EC8D4A9CB48C50F92FA41F96">
    <w:name w:val="1BD97BA6EC8D4A9CB48C50F92FA41F96"/>
    <w:rsid w:val="0053775D"/>
  </w:style>
  <w:style w:type="paragraph" w:customStyle="1" w:styleId="689C57B80CEA4CAEB5813459C489CF92">
    <w:name w:val="689C57B80CEA4CAEB5813459C489CF92"/>
    <w:rsid w:val="0053775D"/>
  </w:style>
  <w:style w:type="paragraph" w:customStyle="1" w:styleId="1D4E450CA079464293A6B0A8315A53FD">
    <w:name w:val="1D4E450CA079464293A6B0A8315A53FD"/>
    <w:rsid w:val="0053775D"/>
  </w:style>
  <w:style w:type="paragraph" w:customStyle="1" w:styleId="A1CA0700CBB54241A75E1CB6D9CEAEA6">
    <w:name w:val="A1CA0700CBB54241A75E1CB6D9CEAEA6"/>
    <w:rsid w:val="0053775D"/>
  </w:style>
  <w:style w:type="paragraph" w:customStyle="1" w:styleId="80B3A3B620ED4668AF1BE596AE724A9D">
    <w:name w:val="80B3A3B620ED4668AF1BE596AE724A9D"/>
    <w:rsid w:val="0053775D"/>
  </w:style>
  <w:style w:type="paragraph" w:customStyle="1" w:styleId="7E941071621C4D53898C5C17062F8909">
    <w:name w:val="7E941071621C4D53898C5C17062F8909"/>
    <w:rsid w:val="0053775D"/>
  </w:style>
  <w:style w:type="paragraph" w:customStyle="1" w:styleId="3ECF3198BB0749D7A901117949976DBC">
    <w:name w:val="3ECF3198BB0749D7A901117949976DBC"/>
    <w:rsid w:val="0053775D"/>
  </w:style>
  <w:style w:type="paragraph" w:customStyle="1" w:styleId="132C78C3DF164793AC3202969FB7B5A0">
    <w:name w:val="132C78C3DF164793AC3202969FB7B5A0"/>
    <w:rsid w:val="0053775D"/>
  </w:style>
  <w:style w:type="paragraph" w:customStyle="1" w:styleId="EA7C560AA9DD43FDA9BFB107081E2F4F">
    <w:name w:val="EA7C560AA9DD43FDA9BFB107081E2F4F"/>
    <w:rsid w:val="0053775D"/>
  </w:style>
  <w:style w:type="paragraph" w:customStyle="1" w:styleId="CF2188A425D64769A145F8DCC0BB1488">
    <w:name w:val="CF2188A425D64769A145F8DCC0BB1488"/>
    <w:rsid w:val="0053775D"/>
  </w:style>
  <w:style w:type="paragraph" w:customStyle="1" w:styleId="6E2514555F964F8CA3F0B06AFF07BD9C">
    <w:name w:val="6E2514555F964F8CA3F0B06AFF07BD9C"/>
    <w:rsid w:val="0053775D"/>
  </w:style>
  <w:style w:type="paragraph" w:customStyle="1" w:styleId="16A26DEE3A41441484E549FAF351C023">
    <w:name w:val="16A26DEE3A41441484E549FAF351C023"/>
    <w:rsid w:val="00A931E1"/>
  </w:style>
  <w:style w:type="paragraph" w:customStyle="1" w:styleId="F2770AAF9E6242E88F4B4BBE51581A131">
    <w:name w:val="F2770AAF9E6242E88F4B4BBE51581A131"/>
    <w:rsid w:val="00A931E1"/>
    <w:pPr>
      <w:spacing w:after="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F2770AAF9E6242E88F4B4BBE51581A132">
    <w:name w:val="F2770AAF9E6242E88F4B4BBE51581A132"/>
    <w:rsid w:val="00A931E1"/>
    <w:pPr>
      <w:spacing w:after="0"/>
    </w:pPr>
    <w:rPr>
      <w:rFonts w:ascii="Arial" w:eastAsiaTheme="minorHAnsi" w:hAnsi="Arial" w:cs="Arial"/>
      <w:sz w:val="20"/>
      <w:szCs w:val="20"/>
      <w:lang w:eastAsia="en-US"/>
    </w:rPr>
  </w:style>
  <w:style w:type="paragraph" w:customStyle="1" w:styleId="A8810FE91895465C86AD22A5F5CCD64A">
    <w:name w:val="A8810FE91895465C86AD22A5F5CCD64A"/>
    <w:rsid w:val="00A931E1"/>
  </w:style>
  <w:style w:type="paragraph" w:customStyle="1" w:styleId="D5879BCF154E4DFDAF0D7A639977E03D">
    <w:name w:val="D5879BCF154E4DFDAF0D7A639977E03D"/>
    <w:rsid w:val="00A24AEE"/>
  </w:style>
  <w:style w:type="paragraph" w:customStyle="1" w:styleId="82A04F39ED054B36A479C0BE5D9A90AF">
    <w:name w:val="82A04F39ED054B36A479C0BE5D9A90AF"/>
    <w:rsid w:val="00A24AEE"/>
  </w:style>
  <w:style w:type="paragraph" w:customStyle="1" w:styleId="40FDEBA49EDB4BA4B494600EAA48ED50">
    <w:name w:val="40FDEBA49EDB4BA4B494600EAA48ED50"/>
    <w:rsid w:val="00A24AEE"/>
  </w:style>
  <w:style w:type="paragraph" w:customStyle="1" w:styleId="142277EE1BE94D51B9EEFF730CB0CAAE">
    <w:name w:val="142277EE1BE94D51B9EEFF730CB0CAAE"/>
    <w:rsid w:val="00A24AEE"/>
  </w:style>
  <w:style w:type="paragraph" w:customStyle="1" w:styleId="E65BF6B00AD0481188F7A25B82D9EF91">
    <w:name w:val="E65BF6B00AD0481188F7A25B82D9EF91"/>
    <w:rsid w:val="00A24AEE"/>
  </w:style>
  <w:style w:type="paragraph" w:customStyle="1" w:styleId="489D29B80F2D4D049402BEC3B5C93B3A">
    <w:name w:val="489D29B80F2D4D049402BEC3B5C93B3A"/>
    <w:rsid w:val="00A24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30E56-1C1D-44F4-AAB4-7B95E6B05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940D877E</Template>
  <TotalTime>49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Sigurðsson</dc:creator>
  <cp:keywords/>
  <dc:description/>
  <cp:lastModifiedBy>Eiríkur Benediktsson</cp:lastModifiedBy>
  <cp:revision>6</cp:revision>
  <cp:lastPrinted>2017-08-09T13:19:00Z</cp:lastPrinted>
  <dcterms:created xsi:type="dcterms:W3CDTF">2018-01-05T08:42:00Z</dcterms:created>
  <dcterms:modified xsi:type="dcterms:W3CDTF">2018-01-05T09:38:00Z</dcterms:modified>
</cp:coreProperties>
</file>